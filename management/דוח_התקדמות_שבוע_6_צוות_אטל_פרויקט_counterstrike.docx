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17D7" w14:textId="785C8CCF" w:rsidR="00355623" w:rsidRPr="00355623" w:rsidRDefault="00E155D9" w:rsidP="00A22723">
      <w:pPr>
        <w:pStyle w:val="a1"/>
        <w:spacing w:line="276" w:lineRule="auto"/>
        <w:ind w:left="7085" w:right="33" w:firstLine="0"/>
        <w:jc w:val="both"/>
        <w:rPr>
          <w:b/>
          <w:bCs/>
          <w:sz w:val="24"/>
          <w:u w:val="non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A28E9F" wp14:editId="394620D6">
            <wp:simplePos x="0" y="0"/>
            <wp:positionH relativeFrom="margin">
              <wp:align>right</wp:align>
            </wp:positionH>
            <wp:positionV relativeFrom="paragraph">
              <wp:posOffset>-73660</wp:posOffset>
            </wp:positionV>
            <wp:extent cx="1348740" cy="791845"/>
            <wp:effectExtent l="19050" t="0" r="3810" b="0"/>
            <wp:wrapNone/>
            <wp:docPr id="3" name="תמונה 3" descr="talp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lpio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5623" w:rsidRPr="00355623">
        <w:rPr>
          <w:b/>
          <w:bCs/>
          <w:szCs w:val="20"/>
          <w:u w:val="none"/>
          <w:rtl/>
        </w:rPr>
        <w:t>חיל האוויר</w:t>
      </w:r>
      <w:r w:rsidR="00355623" w:rsidRPr="00355623">
        <w:rPr>
          <w:b/>
          <w:bCs/>
          <w:szCs w:val="20"/>
          <w:u w:val="none"/>
          <w:rtl/>
        </w:rPr>
        <w:br/>
      </w:r>
      <w:r w:rsidR="00355623" w:rsidRPr="00355623">
        <w:rPr>
          <w:rFonts w:hint="cs"/>
          <w:b/>
          <w:bCs/>
          <w:szCs w:val="20"/>
          <w:u w:val="none"/>
          <w:rtl/>
        </w:rPr>
        <w:t>ביה"ס לפיקוד ומנהיגות</w:t>
      </w:r>
      <w:r w:rsidR="00355623" w:rsidRPr="00355623">
        <w:rPr>
          <w:b/>
          <w:bCs/>
          <w:szCs w:val="20"/>
          <w:u w:val="none"/>
          <w:rtl/>
        </w:rPr>
        <w:br/>
      </w:r>
      <w:r w:rsidR="00355623" w:rsidRPr="00355623">
        <w:rPr>
          <w:rFonts w:hint="cs"/>
          <w:b/>
          <w:bCs/>
          <w:szCs w:val="20"/>
          <w:rtl/>
        </w:rPr>
        <w:t>תכנית</w:t>
      </w:r>
      <w:r w:rsidR="00355623" w:rsidRPr="00355623">
        <w:rPr>
          <w:b/>
          <w:bCs/>
          <w:szCs w:val="20"/>
          <w:rtl/>
        </w:rPr>
        <w:t xml:space="preserve"> תלפיות</w:t>
      </w:r>
      <w:r w:rsidR="00355623" w:rsidRPr="00355623">
        <w:rPr>
          <w:b/>
          <w:bCs/>
          <w:szCs w:val="20"/>
          <w:u w:val="none"/>
          <w:rtl/>
        </w:rPr>
        <w:br/>
      </w:r>
      <w:r w:rsidR="00A22723">
        <w:rPr>
          <w:szCs w:val="20"/>
          <w:u w:val="none"/>
          <w:rtl/>
        </w:rPr>
        <w:fldChar w:fldCharType="begin"/>
      </w:r>
      <w:r w:rsidR="00A22723">
        <w:rPr>
          <w:szCs w:val="20"/>
          <w:u w:val="none"/>
          <w:rtl/>
        </w:rPr>
        <w:instrText xml:space="preserve"> </w:instrText>
      </w:r>
      <w:r w:rsidR="00A22723">
        <w:rPr>
          <w:rFonts w:hint="cs"/>
          <w:szCs w:val="20"/>
          <w:u w:val="none"/>
        </w:rPr>
        <w:instrText>DATE</w:instrText>
      </w:r>
      <w:r w:rsidR="00A22723">
        <w:rPr>
          <w:rFonts w:hint="cs"/>
          <w:szCs w:val="20"/>
          <w:u w:val="none"/>
          <w:rtl/>
        </w:rPr>
        <w:instrText xml:space="preserve"> \@ "</w:instrText>
      </w:r>
      <w:r w:rsidR="00A22723">
        <w:rPr>
          <w:rFonts w:hint="cs"/>
          <w:szCs w:val="20"/>
          <w:u w:val="none"/>
        </w:rPr>
        <w:instrText>dd MMMM yyyy</w:instrText>
      </w:r>
      <w:r w:rsidR="00A22723">
        <w:rPr>
          <w:rFonts w:hint="cs"/>
          <w:szCs w:val="20"/>
          <w:u w:val="none"/>
          <w:rtl/>
        </w:rPr>
        <w:instrText>"</w:instrText>
      </w:r>
      <w:r w:rsidR="00A22723">
        <w:rPr>
          <w:szCs w:val="20"/>
          <w:u w:val="none"/>
          <w:rtl/>
        </w:rPr>
        <w:instrText xml:space="preserve"> </w:instrText>
      </w:r>
      <w:r w:rsidR="00A22723">
        <w:rPr>
          <w:szCs w:val="20"/>
          <w:u w:val="none"/>
          <w:rtl/>
        </w:rPr>
        <w:fldChar w:fldCharType="separate"/>
      </w:r>
      <w:r w:rsidR="003518D0">
        <w:rPr>
          <w:noProof/>
          <w:szCs w:val="20"/>
          <w:u w:val="none"/>
          <w:rtl/>
        </w:rPr>
        <w:t>‏03 דצמבר 2024</w:t>
      </w:r>
      <w:r w:rsidR="00A22723">
        <w:rPr>
          <w:szCs w:val="20"/>
          <w:u w:val="none"/>
          <w:rtl/>
        </w:rPr>
        <w:fldChar w:fldCharType="end"/>
      </w:r>
      <w:r w:rsidR="00355623" w:rsidRPr="00355623">
        <w:rPr>
          <w:szCs w:val="20"/>
          <w:u w:val="none"/>
          <w:rtl/>
        </w:rPr>
        <w:br/>
      </w:r>
      <w:r w:rsidR="00A22723">
        <w:rPr>
          <w:szCs w:val="20"/>
          <w:u w:val="none"/>
          <w:rtl/>
        </w:rPr>
        <w:fldChar w:fldCharType="begin"/>
      </w:r>
      <w:r w:rsidR="00A22723">
        <w:rPr>
          <w:szCs w:val="20"/>
          <w:u w:val="none"/>
          <w:rtl/>
        </w:rPr>
        <w:instrText xml:space="preserve"> </w:instrText>
      </w:r>
      <w:r w:rsidR="00A22723">
        <w:rPr>
          <w:rFonts w:hint="cs"/>
          <w:szCs w:val="20"/>
          <w:u w:val="none"/>
        </w:rPr>
        <w:instrText>DATE</w:instrText>
      </w:r>
      <w:r w:rsidR="00A22723">
        <w:rPr>
          <w:rFonts w:hint="cs"/>
          <w:szCs w:val="20"/>
          <w:u w:val="none"/>
          <w:rtl/>
        </w:rPr>
        <w:instrText xml:space="preserve"> \@ "</w:instrText>
      </w:r>
      <w:r w:rsidR="00A22723">
        <w:rPr>
          <w:rFonts w:hint="cs"/>
          <w:szCs w:val="20"/>
          <w:u w:val="none"/>
        </w:rPr>
        <w:instrText>dd MMMM yyyy" \h</w:instrText>
      </w:r>
      <w:r w:rsidR="00A22723">
        <w:rPr>
          <w:szCs w:val="20"/>
          <w:u w:val="none"/>
          <w:rtl/>
        </w:rPr>
        <w:instrText xml:space="preserve"> </w:instrText>
      </w:r>
      <w:r w:rsidR="00A22723">
        <w:rPr>
          <w:szCs w:val="20"/>
          <w:u w:val="none"/>
          <w:rtl/>
        </w:rPr>
        <w:fldChar w:fldCharType="separate"/>
      </w:r>
      <w:r w:rsidR="003518D0">
        <w:rPr>
          <w:noProof/>
          <w:szCs w:val="20"/>
          <w:u w:val="none"/>
          <w:rtl/>
        </w:rPr>
        <w:t>‏ב' כסלו תשפ"ה</w:t>
      </w:r>
      <w:r w:rsidR="00A22723">
        <w:rPr>
          <w:szCs w:val="20"/>
          <w:u w:val="none"/>
          <w:rtl/>
        </w:rPr>
        <w:fldChar w:fldCharType="end"/>
      </w:r>
      <w:r w:rsidR="00355623">
        <w:rPr>
          <w:b/>
          <w:bCs/>
          <w:sz w:val="24"/>
          <w:u w:val="none"/>
          <w:rtl/>
        </w:rPr>
        <w:br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36"/>
      </w:tblGrid>
      <w:tr w:rsidR="0053223A" w14:paraId="28F6A361" w14:textId="77777777" w:rsidTr="003518D0">
        <w:trPr>
          <w:trHeight w:val="386"/>
        </w:trPr>
        <w:tc>
          <w:tcPr>
            <w:tcW w:w="3736" w:type="dxa"/>
            <w:tcBorders>
              <w:top w:val="nil"/>
              <w:bottom w:val="single" w:sz="4" w:space="0" w:color="auto"/>
            </w:tcBorders>
          </w:tcPr>
          <w:p w14:paraId="6D03C089" w14:textId="77777777" w:rsidR="0053223A" w:rsidRDefault="00F45A05" w:rsidP="0053223A">
            <w:pPr>
              <w:pStyle w:val="a1"/>
              <w:spacing w:line="360" w:lineRule="auto"/>
              <w:ind w:left="0" w:right="33" w:firstLine="0"/>
              <w:rPr>
                <w:sz w:val="24"/>
                <w:u w:val="none"/>
                <w:rtl/>
              </w:rPr>
            </w:pPr>
            <w:r>
              <w:rPr>
                <w:rFonts w:hint="cs"/>
                <w:sz w:val="24"/>
                <w:u w:val="none"/>
                <w:rtl/>
              </w:rPr>
              <w:t xml:space="preserve">סמל יואב </w:t>
            </w:r>
            <w:proofErr w:type="spellStart"/>
            <w:r>
              <w:rPr>
                <w:rFonts w:hint="cs"/>
                <w:sz w:val="24"/>
                <w:u w:val="none"/>
                <w:rtl/>
              </w:rPr>
              <w:t>סטרוגו</w:t>
            </w:r>
            <w:proofErr w:type="spellEnd"/>
            <w:r>
              <w:rPr>
                <w:rFonts w:hint="cs"/>
                <w:sz w:val="24"/>
                <w:u w:val="none"/>
                <w:rtl/>
              </w:rPr>
              <w:t>, קצין מגד"ד</w:t>
            </w:r>
          </w:p>
          <w:p w14:paraId="00C21FC5" w14:textId="324976F3" w:rsidR="00F45A05" w:rsidRDefault="00F45A05" w:rsidP="0053223A">
            <w:pPr>
              <w:pStyle w:val="a1"/>
              <w:spacing w:line="360" w:lineRule="auto"/>
              <w:ind w:left="0" w:right="33" w:firstLine="0"/>
              <w:rPr>
                <w:sz w:val="24"/>
                <w:u w:val="none"/>
                <w:rtl/>
              </w:rPr>
            </w:pPr>
            <w:r>
              <w:rPr>
                <w:rFonts w:hint="cs"/>
                <w:sz w:val="24"/>
                <w:u w:val="none"/>
                <w:rtl/>
              </w:rPr>
              <w:t xml:space="preserve">סמל אייל </w:t>
            </w:r>
            <w:proofErr w:type="spellStart"/>
            <w:r>
              <w:rPr>
                <w:rFonts w:hint="cs"/>
                <w:sz w:val="24"/>
                <w:u w:val="none"/>
                <w:rtl/>
              </w:rPr>
              <w:t>אפרימה</w:t>
            </w:r>
            <w:proofErr w:type="spellEnd"/>
            <w:r>
              <w:rPr>
                <w:rFonts w:hint="cs"/>
                <w:sz w:val="24"/>
                <w:u w:val="none"/>
                <w:rtl/>
              </w:rPr>
              <w:t xml:space="preserve">, א' </w:t>
            </w:r>
            <w:proofErr w:type="spellStart"/>
            <w:r>
              <w:rPr>
                <w:rFonts w:hint="cs"/>
                <w:sz w:val="24"/>
                <w:u w:val="none"/>
                <w:rtl/>
              </w:rPr>
              <w:t>מגד"ד</w:t>
            </w:r>
            <w:proofErr w:type="spellEnd"/>
          </w:p>
          <w:p w14:paraId="78FD5018" w14:textId="27DD8C40" w:rsidR="00F45A05" w:rsidRDefault="00F45A05" w:rsidP="0053223A">
            <w:pPr>
              <w:pStyle w:val="a1"/>
              <w:spacing w:line="360" w:lineRule="auto"/>
              <w:ind w:left="0" w:right="33" w:firstLine="0"/>
              <w:rPr>
                <w:sz w:val="24"/>
                <w:u w:val="none"/>
                <w:rtl/>
              </w:rPr>
            </w:pPr>
            <w:r>
              <w:rPr>
                <w:rFonts w:hint="cs"/>
                <w:sz w:val="24"/>
                <w:u w:val="none"/>
                <w:rtl/>
              </w:rPr>
              <w:t>סמל תומר וקס, א' מגד"ד</w:t>
            </w:r>
          </w:p>
        </w:tc>
      </w:tr>
      <w:tr w:rsidR="003518D0" w14:paraId="2F11134C" w14:textId="77777777" w:rsidTr="003518D0">
        <w:trPr>
          <w:trHeight w:val="386"/>
        </w:trPr>
        <w:tc>
          <w:tcPr>
            <w:tcW w:w="3736" w:type="dxa"/>
            <w:tcBorders>
              <w:top w:val="single" w:sz="4" w:space="0" w:color="auto"/>
              <w:bottom w:val="nil"/>
            </w:tcBorders>
          </w:tcPr>
          <w:p w14:paraId="5C2CF55B" w14:textId="77777777" w:rsidR="003518D0" w:rsidRDefault="00A85AB8" w:rsidP="0053223A">
            <w:pPr>
              <w:pStyle w:val="a1"/>
              <w:spacing w:line="360" w:lineRule="auto"/>
              <w:ind w:left="0" w:right="33" w:firstLine="0"/>
              <w:rPr>
                <w:sz w:val="24"/>
                <w:u w:val="none"/>
                <w:rtl/>
              </w:rPr>
            </w:pPr>
            <w:r>
              <w:rPr>
                <w:rFonts w:hint="cs"/>
                <w:sz w:val="24"/>
                <w:u w:val="none"/>
                <w:rtl/>
              </w:rPr>
              <w:t xml:space="preserve">סמל </w:t>
            </w:r>
            <w:proofErr w:type="spellStart"/>
            <w:r>
              <w:rPr>
                <w:rFonts w:hint="cs"/>
                <w:sz w:val="24"/>
                <w:u w:val="none"/>
                <w:rtl/>
              </w:rPr>
              <w:t>אטל</w:t>
            </w:r>
            <w:proofErr w:type="spellEnd"/>
            <w:r>
              <w:rPr>
                <w:rFonts w:hint="cs"/>
                <w:sz w:val="24"/>
                <w:u w:val="none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u w:val="none"/>
                <w:rtl/>
              </w:rPr>
              <w:t>גראואר</w:t>
            </w:r>
            <w:proofErr w:type="spellEnd"/>
            <w:r>
              <w:rPr>
                <w:rFonts w:hint="cs"/>
                <w:sz w:val="24"/>
                <w:u w:val="none"/>
                <w:rtl/>
              </w:rPr>
              <w:t>, מפקדת הצוות</w:t>
            </w:r>
          </w:p>
          <w:p w14:paraId="1D7866EB" w14:textId="1BDEE481" w:rsidR="00A85AB8" w:rsidRDefault="00A85AB8" w:rsidP="0053223A">
            <w:pPr>
              <w:pStyle w:val="a1"/>
              <w:spacing w:line="360" w:lineRule="auto"/>
              <w:ind w:left="0" w:right="33" w:firstLine="0"/>
              <w:rPr>
                <w:rFonts w:hint="cs"/>
                <w:sz w:val="24"/>
                <w:u w:val="none"/>
                <w:rtl/>
              </w:rPr>
            </w:pPr>
            <w:r>
              <w:rPr>
                <w:rFonts w:hint="cs"/>
                <w:sz w:val="24"/>
                <w:u w:val="none"/>
                <w:rtl/>
              </w:rPr>
              <w:t xml:space="preserve">צוות </w:t>
            </w:r>
            <w:proofErr w:type="spellStart"/>
            <w:r>
              <w:rPr>
                <w:rFonts w:hint="cs"/>
                <w:sz w:val="24"/>
                <w:u w:val="none"/>
                <w:rtl/>
              </w:rPr>
              <w:t>אטל</w:t>
            </w:r>
            <w:proofErr w:type="spellEnd"/>
          </w:p>
        </w:tc>
      </w:tr>
    </w:tbl>
    <w:p w14:paraId="188DB1C9" w14:textId="77777777" w:rsidR="003518D0" w:rsidRPr="00583F66" w:rsidRDefault="003518D0" w:rsidP="00583F66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</w:p>
    <w:p w14:paraId="4D1579F0" w14:textId="7D6BF850" w:rsidR="00F45A05" w:rsidRDefault="009649DA" w:rsidP="00DD0863">
      <w:pPr>
        <w:pStyle w:val="a1"/>
        <w:spacing w:line="360" w:lineRule="auto"/>
        <w:ind w:left="0" w:right="33" w:firstLine="0"/>
        <w:jc w:val="center"/>
        <w:rPr>
          <w:b/>
          <w:bCs/>
          <w:sz w:val="24"/>
          <w:rtl/>
        </w:rPr>
      </w:pPr>
      <w:r w:rsidRPr="00B73987">
        <w:rPr>
          <w:rFonts w:hint="eastAsia"/>
          <w:b/>
          <w:bCs/>
          <w:sz w:val="24"/>
          <w:rtl/>
        </w:rPr>
        <w:t>הנדון</w:t>
      </w:r>
      <w:r w:rsidRPr="00B73987">
        <w:rPr>
          <w:b/>
          <w:bCs/>
          <w:sz w:val="24"/>
          <w:rtl/>
        </w:rPr>
        <w:t xml:space="preserve">: </w:t>
      </w:r>
      <w:r w:rsidR="00F45A05">
        <w:rPr>
          <w:rFonts w:hint="cs"/>
          <w:b/>
          <w:bCs/>
          <w:sz w:val="24"/>
          <w:rtl/>
        </w:rPr>
        <w:t xml:space="preserve">דוח התקדמות </w:t>
      </w:r>
      <w:proofErr w:type="spellStart"/>
      <w:r w:rsidR="00F45A05">
        <w:rPr>
          <w:rFonts w:hint="cs"/>
          <w:b/>
          <w:bCs/>
          <w:sz w:val="24"/>
          <w:rtl/>
        </w:rPr>
        <w:t>דו</w:t>
      </w:r>
      <w:r w:rsidR="00B1020D">
        <w:rPr>
          <w:rFonts w:hint="cs"/>
          <w:b/>
          <w:bCs/>
          <w:sz w:val="24"/>
          <w:rtl/>
        </w:rPr>
        <w:t>־</w:t>
      </w:r>
      <w:r w:rsidR="00F45A05">
        <w:rPr>
          <w:rFonts w:hint="cs"/>
          <w:b/>
          <w:bCs/>
          <w:sz w:val="24"/>
          <w:rtl/>
        </w:rPr>
        <w:t>שבועי</w:t>
      </w:r>
      <w:proofErr w:type="spellEnd"/>
      <w:r w:rsidR="00F45A05">
        <w:rPr>
          <w:rFonts w:hint="cs"/>
          <w:b/>
          <w:bCs/>
          <w:sz w:val="24"/>
          <w:rtl/>
        </w:rPr>
        <w:t xml:space="preserve"> </w:t>
      </w:r>
      <w:r w:rsidR="00F45A05">
        <w:rPr>
          <w:b/>
          <w:bCs/>
          <w:sz w:val="24"/>
          <w:rtl/>
        </w:rPr>
        <w:t>–</w:t>
      </w:r>
      <w:r w:rsidR="00F45A05">
        <w:rPr>
          <w:rFonts w:hint="cs"/>
          <w:b/>
          <w:bCs/>
          <w:sz w:val="24"/>
          <w:rtl/>
        </w:rPr>
        <w:t xml:space="preserve"> שבוע </w:t>
      </w:r>
      <w:r w:rsidR="009A3853">
        <w:rPr>
          <w:rFonts w:hint="cs"/>
          <w:b/>
          <w:bCs/>
          <w:sz w:val="24"/>
          <w:rtl/>
        </w:rPr>
        <w:t>6</w:t>
      </w:r>
      <w:r w:rsidR="00F45A05">
        <w:rPr>
          <w:rFonts w:hint="cs"/>
          <w:b/>
          <w:bCs/>
          <w:sz w:val="24"/>
          <w:rtl/>
        </w:rPr>
        <w:t xml:space="preserve"> </w:t>
      </w:r>
      <w:r w:rsidR="00F45A05">
        <w:rPr>
          <w:b/>
          <w:bCs/>
          <w:sz w:val="24"/>
          <w:rtl/>
        </w:rPr>
        <w:t>–</w:t>
      </w:r>
      <w:r w:rsidR="00F45A05">
        <w:rPr>
          <w:rFonts w:hint="cs"/>
          <w:b/>
          <w:bCs/>
          <w:sz w:val="24"/>
          <w:rtl/>
        </w:rPr>
        <w:t xml:space="preserve"> צוות </w:t>
      </w:r>
      <w:proofErr w:type="spellStart"/>
      <w:r w:rsidR="009A3853">
        <w:rPr>
          <w:rFonts w:hint="cs"/>
          <w:b/>
          <w:bCs/>
          <w:sz w:val="24"/>
          <w:rtl/>
        </w:rPr>
        <w:t>אטל</w:t>
      </w:r>
      <w:proofErr w:type="spellEnd"/>
      <w:r w:rsidR="00F45A05">
        <w:rPr>
          <w:rFonts w:hint="cs"/>
          <w:b/>
          <w:bCs/>
          <w:sz w:val="24"/>
          <w:rtl/>
        </w:rPr>
        <w:t xml:space="preserve"> - פרויקט </w:t>
      </w:r>
      <w:proofErr w:type="spellStart"/>
      <w:r w:rsidR="0081605A">
        <w:rPr>
          <w:b/>
          <w:bCs/>
          <w:sz w:val="24"/>
        </w:rPr>
        <w:t>CounterStrike</w:t>
      </w:r>
      <w:proofErr w:type="spellEnd"/>
    </w:p>
    <w:p w14:paraId="1AA01712" w14:textId="45249946" w:rsidR="00F45A05" w:rsidRPr="00802221" w:rsidRDefault="00F45A05" w:rsidP="00802221">
      <w:pPr>
        <w:numPr>
          <w:ilvl w:val="0"/>
          <w:numId w:val="2"/>
        </w:numPr>
        <w:spacing w:line="360" w:lineRule="auto"/>
        <w:jc w:val="both"/>
        <w:rPr>
          <w:rFonts w:cs="David"/>
          <w:b/>
          <w:bCs/>
          <w:u w:val="single"/>
        </w:rPr>
      </w:pPr>
      <w:r>
        <w:rPr>
          <w:rFonts w:cs="David" w:hint="cs"/>
          <w:b/>
          <w:bCs/>
          <w:u w:val="single"/>
          <w:rtl/>
        </w:rPr>
        <w:t xml:space="preserve">יעדים לקראת הצגות </w:t>
      </w:r>
      <w:r w:rsidR="0081605A">
        <w:rPr>
          <w:rFonts w:cs="David" w:hint="cs"/>
          <w:b/>
          <w:bCs/>
          <w:u w:val="single"/>
          <w:rtl/>
        </w:rPr>
        <w:t>רבע</w:t>
      </w:r>
      <w:r w:rsidR="00E57BA0">
        <w:rPr>
          <w:rFonts w:cs="David" w:hint="cs"/>
          <w:b/>
          <w:bCs/>
          <w:u w:val="single"/>
          <w:rtl/>
        </w:rPr>
        <w:t>:</w:t>
      </w:r>
    </w:p>
    <w:p w14:paraId="2599C62B" w14:textId="7EC7B0FF" w:rsidR="00F45A05" w:rsidRDefault="0081605A" w:rsidP="009649DA">
      <w:pPr>
        <w:numPr>
          <w:ilvl w:val="1"/>
          <w:numId w:val="2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 xml:space="preserve">פיתוח יכולת זיהוי אובייקטים נעים וסטטיים מתוך </w:t>
      </w:r>
      <w:r w:rsidR="000E1F9D">
        <w:rPr>
          <w:rFonts w:cs="David" w:hint="cs"/>
          <w:rtl/>
        </w:rPr>
        <w:t xml:space="preserve">זרם תמונות </w:t>
      </w:r>
      <w:proofErr w:type="spellStart"/>
      <w:r w:rsidR="00A84A9E">
        <w:rPr>
          <w:rFonts w:cs="David" w:hint="cs"/>
          <w:rtl/>
        </w:rPr>
        <w:t>תת־אדום</w:t>
      </w:r>
      <w:proofErr w:type="spellEnd"/>
      <w:r w:rsidR="00A84A9E">
        <w:rPr>
          <w:rFonts w:cs="David" w:hint="cs"/>
          <w:rtl/>
        </w:rPr>
        <w:t>.</w:t>
      </w:r>
    </w:p>
    <w:p w14:paraId="4DDE2544" w14:textId="694D9BA0" w:rsidR="00943A01" w:rsidRDefault="00D0048E" w:rsidP="009649DA">
      <w:pPr>
        <w:numPr>
          <w:ilvl w:val="1"/>
          <w:numId w:val="2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>יכולת "מגן אור" – ל</w:t>
      </w:r>
      <w:r w:rsidR="00564139">
        <w:rPr>
          <w:rFonts w:cs="David" w:hint="cs"/>
          <w:rtl/>
        </w:rPr>
        <w:t>ֵ</w:t>
      </w:r>
      <w:r>
        <w:rPr>
          <w:rFonts w:cs="David" w:hint="cs"/>
          <w:rtl/>
        </w:rPr>
        <w:t>ז</w:t>
      </w:r>
      <w:r w:rsidR="00564139">
        <w:rPr>
          <w:rFonts w:cs="David" w:hint="cs"/>
          <w:rtl/>
        </w:rPr>
        <w:t>ִ</w:t>
      </w:r>
      <w:r>
        <w:rPr>
          <w:rFonts w:cs="David" w:hint="cs"/>
          <w:rtl/>
        </w:rPr>
        <w:t>יר</w:t>
      </w:r>
      <w:r w:rsidR="00564139">
        <w:rPr>
          <w:rFonts w:cs="David" w:hint="cs"/>
          <w:rtl/>
        </w:rPr>
        <w:t>ָ</w:t>
      </w:r>
      <w:r>
        <w:rPr>
          <w:rFonts w:cs="David" w:hint="cs"/>
          <w:rtl/>
        </w:rPr>
        <w:t xml:space="preserve">ה </w:t>
      </w:r>
      <w:r w:rsidR="00510A35">
        <w:rPr>
          <w:rFonts w:cs="David" w:hint="cs"/>
          <w:rtl/>
        </w:rPr>
        <w:t>זריזה ו</w:t>
      </w:r>
      <w:r w:rsidR="00BD5E3E">
        <w:rPr>
          <w:rFonts w:cs="David" w:hint="cs"/>
          <w:rtl/>
        </w:rPr>
        <w:t xml:space="preserve">מדויקת על </w:t>
      </w:r>
      <w:r w:rsidR="00451A8B">
        <w:rPr>
          <w:rFonts w:cs="David" w:hint="cs"/>
          <w:rtl/>
        </w:rPr>
        <w:t>נקודה במרחב.</w:t>
      </w:r>
    </w:p>
    <w:p w14:paraId="615825E2" w14:textId="5A1BAA55" w:rsidR="00C21C2C" w:rsidRPr="009649DA" w:rsidRDefault="00D409BE" w:rsidP="009649DA">
      <w:pPr>
        <w:numPr>
          <w:ilvl w:val="1"/>
          <w:numId w:val="2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>ממשק בין היכולות – זיהוי אובייקט ולזירה עליו, בפחות משנייה.</w:t>
      </w:r>
    </w:p>
    <w:p w14:paraId="5DF360BA" w14:textId="109C7E20" w:rsidR="009649DA" w:rsidRDefault="00F45A05" w:rsidP="009649DA">
      <w:pPr>
        <w:numPr>
          <w:ilvl w:val="0"/>
          <w:numId w:val="2"/>
        </w:numPr>
        <w:spacing w:line="360" w:lineRule="auto"/>
        <w:jc w:val="both"/>
        <w:rPr>
          <w:rFonts w:cs="David"/>
          <w:b/>
          <w:bCs/>
          <w:u w:val="single"/>
        </w:rPr>
      </w:pPr>
      <w:r>
        <w:rPr>
          <w:rFonts w:cs="David" w:hint="cs"/>
          <w:b/>
          <w:bCs/>
          <w:u w:val="single"/>
          <w:rtl/>
        </w:rPr>
        <w:t>התקדמות</w:t>
      </w:r>
      <w:r w:rsidR="00E57BA0">
        <w:rPr>
          <w:rFonts w:cs="David" w:hint="cs"/>
          <w:b/>
          <w:bCs/>
          <w:u w:val="single"/>
          <w:rtl/>
        </w:rPr>
        <w:t>:</w:t>
      </w:r>
    </w:p>
    <w:p w14:paraId="2ADBD727" w14:textId="3648A6FF" w:rsidR="00E45D4B" w:rsidRPr="00E45D4B" w:rsidRDefault="00E01E50" w:rsidP="00E01E50">
      <w:pPr>
        <w:pStyle w:val="ListParagraph"/>
        <w:numPr>
          <w:ilvl w:val="1"/>
          <w:numId w:val="2"/>
        </w:numPr>
        <w:spacing w:line="360" w:lineRule="auto"/>
        <w:jc w:val="both"/>
        <w:rPr>
          <w:rFonts w:cs="David"/>
          <w:color w:val="4F81BD" w:themeColor="accent1"/>
        </w:rPr>
      </w:pPr>
      <w:bookmarkStart w:id="0" w:name="_GoBack"/>
      <w:bookmarkEnd w:id="0"/>
      <w:r w:rsidRPr="00E01E50">
        <w:rPr>
          <w:rFonts w:cs="David" w:hint="cs"/>
          <w:rtl/>
        </w:rPr>
        <w:t xml:space="preserve">איכון: </w:t>
      </w:r>
      <w:r w:rsidR="00914770">
        <w:rPr>
          <w:rFonts w:cs="David" w:hint="cs"/>
          <w:rtl/>
        </w:rPr>
        <w:t xml:space="preserve">חיברנו מצלמה רגילה למחשב עד שמצלמת </w:t>
      </w:r>
      <w:proofErr w:type="spellStart"/>
      <w:r w:rsidR="00914770">
        <w:rPr>
          <w:rFonts w:cs="David" w:hint="cs"/>
          <w:rtl/>
        </w:rPr>
        <w:t>תת־אדום</w:t>
      </w:r>
      <w:proofErr w:type="spellEnd"/>
      <w:r w:rsidR="00914770">
        <w:rPr>
          <w:rFonts w:cs="David" w:hint="cs"/>
          <w:rtl/>
        </w:rPr>
        <w:t xml:space="preserve"> תגיע ברכש. </w:t>
      </w:r>
      <w:r w:rsidR="00950CE6" w:rsidRPr="00E01E50">
        <w:rPr>
          <w:rFonts w:cs="David" w:hint="cs"/>
          <w:rtl/>
        </w:rPr>
        <w:t xml:space="preserve">כרגע, יש כמה שיטות לזיהוי אובייקטים – הפרש תמונות, מציאת </w:t>
      </w:r>
      <w:r w:rsidR="00950CE6" w:rsidRPr="00E01E50">
        <w:rPr>
          <w:rFonts w:cs="David"/>
        </w:rPr>
        <w:t>Contour</w:t>
      </w:r>
      <w:r w:rsidR="00950CE6" w:rsidRPr="00E01E50">
        <w:rPr>
          <w:rFonts w:cs="David" w:hint="cs"/>
          <w:rtl/>
        </w:rPr>
        <w:t>־ים</w:t>
      </w:r>
      <w:r w:rsidR="00CF72F8" w:rsidRPr="00E01E50">
        <w:rPr>
          <w:rFonts w:cs="David" w:hint="cs"/>
          <w:rtl/>
        </w:rPr>
        <w:t xml:space="preserve">. </w:t>
      </w:r>
      <w:r w:rsidR="0041339D" w:rsidRPr="00E01E50">
        <w:rPr>
          <w:rFonts w:cs="David" w:hint="cs"/>
          <w:rtl/>
        </w:rPr>
        <w:t>עובדים על ל</w:t>
      </w:r>
      <w:r w:rsidR="00333731" w:rsidRPr="00E01E50">
        <w:rPr>
          <w:rFonts w:cs="David" w:hint="cs"/>
          <w:rtl/>
        </w:rPr>
        <w:t xml:space="preserve">שפר אותן </w:t>
      </w:r>
      <w:r w:rsidR="00C22F32" w:rsidRPr="00E01E50">
        <w:rPr>
          <w:rFonts w:cs="David" w:hint="cs"/>
          <w:rtl/>
        </w:rPr>
        <w:t xml:space="preserve">כדי שיהיה זיהוי יציב של עצמים בתמונה. </w:t>
      </w:r>
      <w:r w:rsidR="00796056" w:rsidRPr="00E01E50">
        <w:rPr>
          <w:rFonts w:cs="David" w:hint="cs"/>
          <w:rtl/>
        </w:rPr>
        <w:t xml:space="preserve">האתגרים העיקריים הם </w:t>
      </w:r>
      <w:r w:rsidR="00D04521">
        <w:rPr>
          <w:rFonts w:cs="David" w:hint="cs"/>
          <w:rtl/>
        </w:rPr>
        <w:t>יצירת יציבות</w:t>
      </w:r>
      <w:r w:rsidR="00AE4211">
        <w:rPr>
          <w:rFonts w:cs="David" w:hint="cs"/>
          <w:rtl/>
        </w:rPr>
        <w:t xml:space="preserve"> בזיהוי ו</w:t>
      </w:r>
      <w:r w:rsidR="00D04521">
        <w:rPr>
          <w:rFonts w:cs="David" w:hint="cs"/>
          <w:rtl/>
        </w:rPr>
        <w:t>כיול פרמטרים</w:t>
      </w:r>
      <w:r w:rsidR="00AE4211">
        <w:rPr>
          <w:rFonts w:cs="David" w:hint="cs"/>
          <w:rtl/>
        </w:rPr>
        <w:t>.</w:t>
      </w:r>
    </w:p>
    <w:p w14:paraId="66D227E6" w14:textId="435D5A25" w:rsidR="00F45A05" w:rsidRPr="0015549C" w:rsidRDefault="00E45D4B" w:rsidP="00E01E50">
      <w:pPr>
        <w:pStyle w:val="ListParagraph"/>
        <w:numPr>
          <w:ilvl w:val="1"/>
          <w:numId w:val="2"/>
        </w:numPr>
        <w:spacing w:line="360" w:lineRule="auto"/>
        <w:jc w:val="both"/>
        <w:rPr>
          <w:rFonts w:cs="David"/>
          <w:color w:val="4F81BD" w:themeColor="accent1"/>
        </w:rPr>
      </w:pPr>
      <w:r>
        <w:rPr>
          <w:rFonts w:cs="David" w:hint="cs"/>
          <w:rtl/>
        </w:rPr>
        <w:t xml:space="preserve">ירי: </w:t>
      </w:r>
      <w:r w:rsidR="00D63977">
        <w:rPr>
          <w:rFonts w:cs="David" w:hint="cs"/>
          <w:rtl/>
        </w:rPr>
        <w:t xml:space="preserve">הרכבנו </w:t>
      </w:r>
      <w:r w:rsidR="00D96A4B">
        <w:rPr>
          <w:rFonts w:cs="David" w:hint="cs"/>
          <w:rtl/>
        </w:rPr>
        <w:t xml:space="preserve">מודול </w:t>
      </w:r>
      <w:r w:rsidR="000A7E84">
        <w:rPr>
          <w:rFonts w:cs="David" w:hint="cs"/>
          <w:rtl/>
        </w:rPr>
        <w:t xml:space="preserve">שמסוגל </w:t>
      </w:r>
      <w:proofErr w:type="spellStart"/>
      <w:r w:rsidR="000A7E84">
        <w:rPr>
          <w:rFonts w:cs="David" w:hint="cs"/>
          <w:rtl/>
        </w:rPr>
        <w:t>ללזו</w:t>
      </w:r>
      <w:r w:rsidR="006057ED">
        <w:rPr>
          <w:rFonts w:cs="David" w:hint="cs"/>
          <w:rtl/>
        </w:rPr>
        <w:t>ר</w:t>
      </w:r>
      <w:proofErr w:type="spellEnd"/>
      <w:r w:rsidR="00EA6F2E">
        <w:rPr>
          <w:rFonts w:cs="David" w:hint="cs"/>
          <w:rtl/>
        </w:rPr>
        <w:t xml:space="preserve"> עם </w:t>
      </w:r>
      <w:r w:rsidR="00EA6F2E">
        <w:rPr>
          <w:rFonts w:cs="David"/>
        </w:rPr>
        <w:t>Arduino</w:t>
      </w:r>
      <w:r w:rsidR="00EA6F2E">
        <w:rPr>
          <w:rFonts w:cs="David" w:hint="cs"/>
          <w:rtl/>
        </w:rPr>
        <w:t xml:space="preserve">, מנועים, </w:t>
      </w:r>
      <w:r w:rsidR="00514F71">
        <w:rPr>
          <w:rFonts w:cs="David" w:hint="cs"/>
          <w:rtl/>
        </w:rPr>
        <w:t>ו</w:t>
      </w:r>
      <w:r w:rsidR="00EA6F2E">
        <w:rPr>
          <w:rFonts w:cs="David" w:hint="cs"/>
          <w:rtl/>
        </w:rPr>
        <w:t>דיודת לייזר אדום</w:t>
      </w:r>
      <w:r w:rsidR="006602AA">
        <w:rPr>
          <w:rFonts w:cs="David" w:hint="cs"/>
          <w:rtl/>
        </w:rPr>
        <w:t xml:space="preserve">. </w:t>
      </w:r>
      <w:r w:rsidR="006619B2">
        <w:rPr>
          <w:rFonts w:cs="David" w:hint="cs"/>
          <w:rtl/>
        </w:rPr>
        <w:t xml:space="preserve">לטובת המצלמה שתגיע בהמשך, עוברים </w:t>
      </w:r>
      <w:proofErr w:type="spellStart"/>
      <w:r w:rsidR="006619B2">
        <w:rPr>
          <w:rFonts w:cs="David" w:hint="cs"/>
          <w:rtl/>
        </w:rPr>
        <w:t>ללעבוד</w:t>
      </w:r>
      <w:proofErr w:type="spellEnd"/>
      <w:r w:rsidR="006619B2">
        <w:rPr>
          <w:rFonts w:cs="David" w:hint="cs"/>
          <w:rtl/>
        </w:rPr>
        <w:t xml:space="preserve"> עם </w:t>
      </w:r>
      <w:proofErr w:type="spellStart"/>
      <w:r w:rsidR="006619B2">
        <w:rPr>
          <w:rFonts w:cs="David"/>
        </w:rPr>
        <w:t>RaspberryPi</w:t>
      </w:r>
      <w:proofErr w:type="spellEnd"/>
      <w:r w:rsidR="006619B2">
        <w:rPr>
          <w:rFonts w:cs="David" w:hint="cs"/>
          <w:rtl/>
        </w:rPr>
        <w:t xml:space="preserve"> </w:t>
      </w:r>
      <w:r w:rsidR="00BF12E1">
        <w:rPr>
          <w:rFonts w:cs="David" w:hint="cs"/>
          <w:rtl/>
        </w:rPr>
        <w:t xml:space="preserve">דרך </w:t>
      </w:r>
      <w:r w:rsidR="00BF12E1">
        <w:rPr>
          <w:rFonts w:cs="David" w:hint="cs"/>
        </w:rPr>
        <w:t>SSH</w:t>
      </w:r>
      <w:r w:rsidR="00BF12E1">
        <w:rPr>
          <w:rFonts w:cs="David" w:hint="cs"/>
          <w:rtl/>
        </w:rPr>
        <w:t xml:space="preserve"> </w:t>
      </w:r>
      <w:r w:rsidR="00CF67AD">
        <w:rPr>
          <w:rFonts w:cs="David" w:hint="cs"/>
          <w:rtl/>
        </w:rPr>
        <w:t>שמציב אתגר</w:t>
      </w:r>
      <w:r w:rsidR="0055052B">
        <w:rPr>
          <w:rFonts w:cs="David" w:hint="cs"/>
          <w:rtl/>
        </w:rPr>
        <w:t xml:space="preserve"> בהתממשקות עם ה</w:t>
      </w:r>
      <w:r w:rsidR="00BF12E1">
        <w:rPr>
          <w:rFonts w:cs="David" w:hint="cs"/>
          <w:rtl/>
        </w:rPr>
        <w:t>מודול הפיזי.</w:t>
      </w:r>
      <w:r w:rsidR="008433EA">
        <w:rPr>
          <w:rFonts w:cs="David" w:hint="cs"/>
          <w:rtl/>
        </w:rPr>
        <w:t xml:space="preserve"> </w:t>
      </w:r>
      <w:r w:rsidR="008C6603" w:rsidRPr="00E01E50">
        <w:rPr>
          <w:rFonts w:cs="David"/>
          <w:rtl/>
        </w:rPr>
        <w:tab/>
      </w:r>
    </w:p>
    <w:p w14:paraId="0B706C68" w14:textId="460A7A31" w:rsidR="0015549C" w:rsidRPr="005B413D" w:rsidRDefault="0015549C" w:rsidP="00F30398">
      <w:pPr>
        <w:pStyle w:val="ListParagraph"/>
        <w:numPr>
          <w:ilvl w:val="1"/>
          <w:numId w:val="2"/>
        </w:numPr>
        <w:spacing w:line="360" w:lineRule="auto"/>
        <w:jc w:val="both"/>
        <w:rPr>
          <w:rFonts w:cs="David"/>
          <w:color w:val="4F81BD" w:themeColor="accent1"/>
        </w:rPr>
      </w:pPr>
      <w:r>
        <w:rPr>
          <w:rFonts w:cs="David" w:hint="cs"/>
          <w:rtl/>
        </w:rPr>
        <w:t xml:space="preserve">אינטגרציה: </w:t>
      </w:r>
      <w:r w:rsidR="000E7048">
        <w:rPr>
          <w:rFonts w:cs="David" w:hint="cs"/>
          <w:rtl/>
        </w:rPr>
        <w:t>עוד אין</w:t>
      </w:r>
      <w:r w:rsidR="00AE1157">
        <w:rPr>
          <w:rFonts w:cs="David" w:hint="cs"/>
          <w:rtl/>
        </w:rPr>
        <w:t xml:space="preserve"> </w:t>
      </w:r>
      <w:r w:rsidR="004B0692">
        <w:rPr>
          <w:rFonts w:cs="David" w:hint="cs"/>
          <w:rtl/>
        </w:rPr>
        <w:t>עבודה</w:t>
      </w:r>
      <w:r w:rsidR="00682673">
        <w:rPr>
          <w:rFonts w:cs="David" w:hint="cs"/>
          <w:rtl/>
        </w:rPr>
        <w:t>.</w:t>
      </w:r>
    </w:p>
    <w:p w14:paraId="7A4F01BB" w14:textId="56C13974" w:rsidR="005B413D" w:rsidRPr="00E01E50" w:rsidRDefault="005B413D" w:rsidP="00E01E50">
      <w:pPr>
        <w:pStyle w:val="ListParagraph"/>
        <w:numPr>
          <w:ilvl w:val="1"/>
          <w:numId w:val="2"/>
        </w:numPr>
        <w:spacing w:line="360" w:lineRule="auto"/>
        <w:jc w:val="both"/>
        <w:rPr>
          <w:rFonts w:cs="David"/>
          <w:color w:val="4F81BD" w:themeColor="accent1"/>
        </w:rPr>
      </w:pPr>
      <w:r>
        <w:rPr>
          <w:rFonts w:cs="David" w:hint="cs"/>
          <w:rtl/>
        </w:rPr>
        <w:t xml:space="preserve">רכש: </w:t>
      </w:r>
      <w:r w:rsidR="00A12FB7">
        <w:rPr>
          <w:rFonts w:cs="David" w:hint="cs"/>
          <w:rtl/>
        </w:rPr>
        <w:t>צפוי שמצלמ</w:t>
      </w:r>
      <w:r w:rsidR="00AE1157">
        <w:rPr>
          <w:rFonts w:cs="David" w:hint="cs"/>
          <w:rtl/>
        </w:rPr>
        <w:t xml:space="preserve">ת </w:t>
      </w:r>
      <w:proofErr w:type="spellStart"/>
      <w:r w:rsidR="00AE1157">
        <w:rPr>
          <w:rFonts w:cs="David" w:hint="cs"/>
          <w:rtl/>
        </w:rPr>
        <w:t>התת־אדום</w:t>
      </w:r>
      <w:proofErr w:type="spellEnd"/>
      <w:r w:rsidR="00A12FB7">
        <w:rPr>
          <w:rFonts w:cs="David" w:hint="cs"/>
          <w:rtl/>
        </w:rPr>
        <w:t xml:space="preserve"> תגיע </w:t>
      </w:r>
      <w:r w:rsidR="00757806">
        <w:rPr>
          <w:rFonts w:cs="David" w:hint="cs"/>
          <w:rtl/>
        </w:rPr>
        <w:t xml:space="preserve">בשבוע 8 או 9. </w:t>
      </w:r>
    </w:p>
    <w:p w14:paraId="3BF45A9B" w14:textId="48723BF2" w:rsidR="008C6603" w:rsidRPr="008C6603" w:rsidRDefault="008C6603" w:rsidP="00C0476C">
      <w:pPr>
        <w:pStyle w:val="ListParagraph"/>
        <w:tabs>
          <w:tab w:val="center" w:pos="4705"/>
        </w:tabs>
        <w:spacing w:line="360" w:lineRule="auto"/>
        <w:ind w:left="340"/>
        <w:jc w:val="both"/>
        <w:rPr>
          <w:rFonts w:cs="David"/>
          <w:color w:val="4F81BD" w:themeColor="accent1"/>
        </w:rPr>
      </w:pPr>
    </w:p>
    <w:p w14:paraId="131EBA09" w14:textId="77777777" w:rsidR="00C6290F" w:rsidRPr="009649DA" w:rsidRDefault="009649DA" w:rsidP="009649DA">
      <w:pPr>
        <w:numPr>
          <w:ilvl w:val="0"/>
          <w:numId w:val="2"/>
        </w:num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בברכה,</w:t>
      </w:r>
    </w:p>
    <w:p w14:paraId="1CD39A1A" w14:textId="77777777" w:rsidR="00D15525" w:rsidRDefault="00D15525" w:rsidP="00E50DB4">
      <w:pPr>
        <w:spacing w:line="360" w:lineRule="auto"/>
        <w:ind w:left="6802"/>
        <w:jc w:val="both"/>
        <w:rPr>
          <w:rFonts w:cs="David"/>
          <w:b/>
          <w:bCs/>
          <w:rtl/>
          <w:lang w:eastAsia="en-US"/>
        </w:rPr>
      </w:pPr>
    </w:p>
    <w:p w14:paraId="7CCB9F13" w14:textId="69923EBD" w:rsidR="00544C11" w:rsidRPr="009649DA" w:rsidRDefault="00523137" w:rsidP="009649DA">
      <w:pPr>
        <w:spacing w:line="360" w:lineRule="auto"/>
        <w:ind w:left="6802"/>
        <w:jc w:val="both"/>
        <w:rPr>
          <w:rFonts w:cs="David"/>
          <w:rtl/>
        </w:rPr>
      </w:pPr>
      <w:r>
        <w:rPr>
          <w:rFonts w:cs="David" w:hint="cs"/>
          <w:b/>
          <w:bCs/>
          <w:rtl/>
          <w:lang w:eastAsia="en-US"/>
        </w:rPr>
        <w:t>שקד זילברמן</w:t>
      </w:r>
      <w:r w:rsidR="00E32677" w:rsidRPr="009649DA">
        <w:rPr>
          <w:rFonts w:cs="David" w:hint="cs"/>
          <w:b/>
          <w:bCs/>
          <w:rtl/>
          <w:lang w:eastAsia="en-US"/>
        </w:rPr>
        <w:t>,</w:t>
      </w:r>
      <w:r w:rsidR="00E32677" w:rsidRPr="00D15525">
        <w:rPr>
          <w:rFonts w:cs="David" w:hint="cs"/>
          <w:rtl/>
          <w:lang w:eastAsia="en-US"/>
        </w:rPr>
        <w:t xml:space="preserve"> </w:t>
      </w:r>
      <w:r>
        <w:rPr>
          <w:rFonts w:cs="David" w:hint="cs"/>
          <w:rtl/>
          <w:lang w:eastAsia="en-US"/>
        </w:rPr>
        <w:t>סמל</w:t>
      </w:r>
      <w:r w:rsidR="00E32677" w:rsidRPr="00D15525">
        <w:rPr>
          <w:rFonts w:cs="David"/>
          <w:rtl/>
          <w:lang w:eastAsia="en-US"/>
        </w:rPr>
        <w:br/>
      </w:r>
      <w:r>
        <w:rPr>
          <w:rFonts w:cs="David" w:hint="cs"/>
          <w:b/>
          <w:bCs/>
          <w:rtl/>
          <w:lang w:eastAsia="en-US"/>
        </w:rPr>
        <w:t>מהנדס מערכת</w:t>
      </w:r>
      <w:r w:rsidR="009649DA" w:rsidRPr="009649DA">
        <w:rPr>
          <w:rFonts w:cs="David" w:hint="cs"/>
          <w:b/>
          <w:bCs/>
          <w:rtl/>
          <w:lang w:eastAsia="en-US"/>
        </w:rPr>
        <w:t xml:space="preserve"> </w:t>
      </w:r>
      <w:r w:rsidR="00E32677" w:rsidRPr="00D15525">
        <w:rPr>
          <w:rFonts w:cs="David"/>
          <w:rtl/>
          <w:lang w:eastAsia="en-US"/>
        </w:rPr>
        <w:br/>
      </w:r>
    </w:p>
    <w:sectPr w:rsidR="00544C11" w:rsidRPr="009649DA" w:rsidSect="0047337F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418" w:bottom="851" w:left="141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002D" w14:textId="77777777" w:rsidR="00075A3D" w:rsidRDefault="00075A3D">
      <w:r>
        <w:separator/>
      </w:r>
    </w:p>
  </w:endnote>
  <w:endnote w:type="continuationSeparator" w:id="0">
    <w:p w14:paraId="4CA46375" w14:textId="77777777" w:rsidR="00075A3D" w:rsidRDefault="0007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BD1C" w14:textId="77777777" w:rsidR="00A35D22" w:rsidRPr="005947DA" w:rsidRDefault="00A35D22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C6234" w14:textId="77777777" w:rsidR="00A35D22" w:rsidRPr="006D71F6" w:rsidRDefault="00A35D22" w:rsidP="006D71F6">
    <w:pPr>
      <w:pStyle w:val="Footer"/>
      <w:jc w:val="center"/>
      <w:rPr>
        <w:rFonts w:cs="David"/>
        <w:sz w:val="20"/>
        <w:szCs w:val="20"/>
        <w:u w:val="single"/>
      </w:rPr>
    </w:pPr>
    <w:r w:rsidRPr="006D71F6">
      <w:rPr>
        <w:rFonts w:cs="David" w:hint="cs"/>
        <w:sz w:val="20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FC1F4" w14:textId="77777777" w:rsidR="00075A3D" w:rsidRDefault="00075A3D">
      <w:r>
        <w:separator/>
      </w:r>
    </w:p>
  </w:footnote>
  <w:footnote w:type="continuationSeparator" w:id="0">
    <w:p w14:paraId="010C2E39" w14:textId="77777777" w:rsidR="00075A3D" w:rsidRDefault="00075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0366" w14:textId="755CFA20" w:rsidR="00A35D22" w:rsidRDefault="007048B5">
    <w:pPr>
      <w:pStyle w:val="Header"/>
      <w:framePr w:wrap="around" w:vAnchor="text" w:hAnchor="text" w:xAlign="center" w:y="1"/>
      <w:rPr>
        <w:rStyle w:val="PageNumber"/>
      </w:rPr>
    </w:pPr>
    <w:r>
      <w:rPr>
        <w:noProof/>
        <w:rtl/>
        <w:lang w:val="he-I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F49F8E" wp14:editId="1BFCDAE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0215" cy="345440"/>
              <wp:effectExtent l="0" t="0" r="6985" b="16510"/>
              <wp:wrapNone/>
              <wp:docPr id="60459796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5F92F" w14:textId="21156EAC" w:rsidR="007048B5" w:rsidRPr="007048B5" w:rsidRDefault="007048B5" w:rsidP="007048B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48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49F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 בלמ&quot;ס -" style="position:absolute;left:0;text-align:left;margin-left:0;margin-top:0;width:35.45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" filled="f" stroked="f">
              <v:textbox style="mso-fit-shape-to-text:t" inset="0,15pt,0,0">
                <w:txbxContent>
                  <w:p w14:paraId="5665F92F" w14:textId="21156EAC" w:rsidR="007048B5" w:rsidRPr="007048B5" w:rsidRDefault="007048B5" w:rsidP="007048B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48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655D3">
      <w:rPr>
        <w:rStyle w:val="PageNumber"/>
        <w:rtl/>
      </w:rPr>
      <w:fldChar w:fldCharType="begin"/>
    </w:r>
    <w:r w:rsidR="00A35D22">
      <w:rPr>
        <w:rStyle w:val="PageNumber"/>
      </w:rPr>
      <w:instrText xml:space="preserve">PAGE  </w:instrText>
    </w:r>
    <w:r w:rsidR="006655D3">
      <w:rPr>
        <w:rStyle w:val="PageNumber"/>
        <w:rtl/>
      </w:rPr>
      <w:fldChar w:fldCharType="separate"/>
    </w:r>
    <w:r w:rsidR="00A35D22">
      <w:rPr>
        <w:rStyle w:val="PageNumber"/>
        <w:rtl/>
      </w:rPr>
      <w:t>1</w:t>
    </w:r>
    <w:r w:rsidR="006655D3">
      <w:rPr>
        <w:rStyle w:val="PageNumber"/>
        <w:rtl/>
      </w:rPr>
      <w:fldChar w:fldCharType="end"/>
    </w:r>
  </w:p>
  <w:p w14:paraId="4091219E" w14:textId="77777777" w:rsidR="00A35D22" w:rsidRDefault="00A35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60E19" w14:textId="35346696" w:rsidR="00A35D22" w:rsidRPr="005947DA" w:rsidRDefault="007048B5">
    <w:pPr>
      <w:pStyle w:val="Footer"/>
      <w:rPr>
        <w:rFonts w:cs="David"/>
        <w:sz w:val="18"/>
        <w:szCs w:val="20"/>
        <w:rtl/>
      </w:rPr>
    </w:pPr>
    <w:r>
      <w:rPr>
        <w:rFonts w:hint="cs"/>
        <w:noProof/>
        <w:rtl/>
        <w:lang w:val="he-I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506BA0" wp14:editId="208B1A3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0215" cy="345440"/>
              <wp:effectExtent l="0" t="0" r="6985" b="16510"/>
              <wp:wrapNone/>
              <wp:docPr id="1924865532" name="Text Box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976867" w14:textId="728D1AD8" w:rsidR="007048B5" w:rsidRPr="007048B5" w:rsidRDefault="007048B5" w:rsidP="007048B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48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06B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 בלמ&quot;ס -" style="position:absolute;left:0;text-align:left;margin-left:0;margin-top:0;width:35.45pt;height:27.2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" filled="f" stroked="f">
              <v:textbox style="mso-fit-shape-to-text:t" inset="0,15pt,0,0">
                <w:txbxContent>
                  <w:p w14:paraId="53976867" w14:textId="728D1AD8" w:rsidR="007048B5" w:rsidRPr="007048B5" w:rsidRDefault="007048B5" w:rsidP="007048B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48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35D22">
      <w:rPr>
        <w:rFonts w:hint="cs"/>
        <w:rtl/>
      </w:rPr>
      <w:tab/>
    </w:r>
  </w:p>
  <w:p w14:paraId="5567C360" w14:textId="77777777" w:rsidR="00A35D22" w:rsidRPr="00870AD0" w:rsidRDefault="00A35D22" w:rsidP="000219FA">
    <w:pPr>
      <w:pStyle w:val="Footer"/>
      <w:jc w:val="center"/>
      <w:rPr>
        <w:rFonts w:cs="David"/>
        <w:sz w:val="20"/>
        <w:szCs w:val="20"/>
        <w:u w:val="single"/>
        <w:rtl/>
      </w:rPr>
    </w:pPr>
    <w:r w:rsidRPr="00870AD0">
      <w:rPr>
        <w:rFonts w:cs="David" w:hint="cs"/>
        <w:sz w:val="18"/>
        <w:szCs w:val="20"/>
        <w:u w:val="single"/>
        <w:rtl/>
      </w:rPr>
      <w:t>בלמ"ס</w:t>
    </w:r>
  </w:p>
  <w:p w14:paraId="08BF221B" w14:textId="77777777" w:rsidR="00A35D22" w:rsidRDefault="006655D3" w:rsidP="000219FA">
    <w:pPr>
      <w:pStyle w:val="Header"/>
      <w:jc w:val="center"/>
      <w:rPr>
        <w:u w:val="single"/>
        <w:rtl/>
      </w:rPr>
    </w:pPr>
    <w:r w:rsidRPr="00870AD0">
      <w:rPr>
        <w:rFonts w:cs="David"/>
        <w:sz w:val="18"/>
        <w:szCs w:val="20"/>
        <w:rtl/>
      </w:rPr>
      <w:fldChar w:fldCharType="begin"/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="00A35D22" w:rsidRPr="00870AD0">
      <w:rPr>
        <w:rFonts w:cs="David"/>
        <w:sz w:val="18"/>
        <w:szCs w:val="20"/>
      </w:rPr>
      <w:instrText>PAGE  \* Arabic  \* MERGEFORMAT</w:instrText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Pr="00870AD0">
      <w:rPr>
        <w:rFonts w:cs="David"/>
        <w:sz w:val="18"/>
        <w:szCs w:val="20"/>
        <w:rtl/>
      </w:rPr>
      <w:fldChar w:fldCharType="separate"/>
    </w:r>
    <w:r w:rsidR="009649DA">
      <w:rPr>
        <w:rFonts w:cs="David"/>
        <w:noProof/>
        <w:sz w:val="18"/>
        <w:szCs w:val="20"/>
        <w:rtl/>
      </w:rPr>
      <w:t>2</w:t>
    </w:r>
    <w:r w:rsidRPr="00870AD0">
      <w:rPr>
        <w:rFonts w:cs="David"/>
        <w:sz w:val="18"/>
        <w:szCs w:val="20"/>
        <w:rtl/>
      </w:rPr>
      <w:fldChar w:fldCharType="end"/>
    </w:r>
  </w:p>
  <w:p w14:paraId="278C0C53" w14:textId="77777777" w:rsidR="00A35D22" w:rsidRDefault="00A35D22">
    <w:pPr>
      <w:pStyle w:val="Header"/>
      <w:rPr>
        <w:szCs w:val="1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FC775" w14:textId="0F25613F" w:rsidR="00544C11" w:rsidRPr="00544C11" w:rsidRDefault="00544C11">
    <w:pPr>
      <w:pStyle w:val="Header"/>
      <w:jc w:val="center"/>
      <w:rPr>
        <w:rFonts w:cs="David"/>
        <w:sz w:val="20"/>
        <w:szCs w:val="20"/>
        <w:u w:val="single"/>
        <w:rtl/>
      </w:rPr>
    </w:pPr>
    <w:r w:rsidRPr="00544C11">
      <w:rPr>
        <w:rFonts w:cs="David" w:hint="cs"/>
        <w:sz w:val="20"/>
        <w:szCs w:val="20"/>
        <w:u w:val="single"/>
        <w:rtl/>
      </w:rPr>
      <w:t>בלמ"ס</w:t>
    </w:r>
  </w:p>
  <w:p w14:paraId="2823C2C6" w14:textId="77777777" w:rsidR="00544C11" w:rsidRPr="00544C11" w:rsidRDefault="006655D3">
    <w:pPr>
      <w:pStyle w:val="Header"/>
      <w:jc w:val="center"/>
      <w:rPr>
        <w:rFonts w:cs="David"/>
        <w:sz w:val="20"/>
        <w:szCs w:val="20"/>
      </w:rPr>
    </w:pPr>
    <w:r w:rsidRPr="00544C11">
      <w:rPr>
        <w:rFonts w:cs="David"/>
        <w:sz w:val="20"/>
        <w:szCs w:val="20"/>
      </w:rPr>
      <w:fldChar w:fldCharType="begin"/>
    </w:r>
    <w:r w:rsidR="00544C11" w:rsidRPr="00544C11">
      <w:rPr>
        <w:rFonts w:cs="David"/>
        <w:sz w:val="20"/>
        <w:szCs w:val="20"/>
      </w:rPr>
      <w:instrText xml:space="preserve"> PAGE   \* MERGEFORMAT </w:instrText>
    </w:r>
    <w:r w:rsidRPr="00544C11">
      <w:rPr>
        <w:rFonts w:cs="David"/>
        <w:sz w:val="20"/>
        <w:szCs w:val="20"/>
      </w:rPr>
      <w:fldChar w:fldCharType="separate"/>
    </w:r>
    <w:r w:rsidR="00FB40AE" w:rsidRPr="00FB40AE">
      <w:rPr>
        <w:rFonts w:cs="David"/>
        <w:noProof/>
        <w:sz w:val="20"/>
        <w:szCs w:val="20"/>
        <w:rtl/>
        <w:lang w:val="he-IL"/>
      </w:rPr>
      <w:t>1</w:t>
    </w:r>
    <w:r w:rsidRPr="00544C11">
      <w:rPr>
        <w:rFonts w:cs="David"/>
        <w:sz w:val="20"/>
        <w:szCs w:val="20"/>
      </w:rPr>
      <w:fldChar w:fldCharType="end"/>
    </w:r>
  </w:p>
  <w:p w14:paraId="7EF3F5BA" w14:textId="77777777" w:rsidR="00A35D22" w:rsidRDefault="00A35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C83"/>
    <w:multiLevelType w:val="hybridMultilevel"/>
    <w:tmpl w:val="2D90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C48"/>
    <w:multiLevelType w:val="hybridMultilevel"/>
    <w:tmpl w:val="18E6A824"/>
    <w:lvl w:ilvl="0" w:tplc="CD34DB70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49BF"/>
    <w:multiLevelType w:val="hybridMultilevel"/>
    <w:tmpl w:val="0978C4E2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424420"/>
    <w:multiLevelType w:val="hybridMultilevel"/>
    <w:tmpl w:val="011004AE"/>
    <w:lvl w:ilvl="0" w:tplc="5BCAD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564209"/>
    <w:multiLevelType w:val="hybridMultilevel"/>
    <w:tmpl w:val="07C66F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5B56E54"/>
    <w:multiLevelType w:val="hybridMultilevel"/>
    <w:tmpl w:val="0CCE7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764F00"/>
    <w:multiLevelType w:val="hybridMultilevel"/>
    <w:tmpl w:val="E7F4F844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7" w15:restartNumberingAfterBreak="0">
    <w:nsid w:val="20AB75FF"/>
    <w:multiLevelType w:val="multilevel"/>
    <w:tmpl w:val="6B064A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David" w:hint="default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8" w15:restartNumberingAfterBreak="0">
    <w:nsid w:val="21305DDF"/>
    <w:multiLevelType w:val="hybridMultilevel"/>
    <w:tmpl w:val="1A7C8B0A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84788D26">
      <w:start w:val="1"/>
      <w:numFmt w:val="hebrew1"/>
      <w:lvlText w:val="%2."/>
      <w:lvlJc w:val="center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9" w15:restartNumberingAfterBreak="0">
    <w:nsid w:val="21601262"/>
    <w:multiLevelType w:val="hybridMultilevel"/>
    <w:tmpl w:val="3E10696E"/>
    <w:lvl w:ilvl="0" w:tplc="423A3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12605"/>
    <w:multiLevelType w:val="hybridMultilevel"/>
    <w:tmpl w:val="854C5EC2"/>
    <w:lvl w:ilvl="0" w:tplc="9C004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sz w:val="20"/>
        <w:szCs w:val="20"/>
      </w:rPr>
    </w:lvl>
    <w:lvl w:ilvl="1" w:tplc="04090013">
      <w:start w:val="1"/>
      <w:numFmt w:val="hebrew1"/>
      <w:lvlText w:val="%2."/>
      <w:lvlJc w:val="center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6227BF"/>
    <w:multiLevelType w:val="hybridMultilevel"/>
    <w:tmpl w:val="958CA272"/>
    <w:lvl w:ilvl="0" w:tplc="95C051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 w:tplc="4210D626">
      <w:start w:val="1"/>
      <w:numFmt w:val="hebrew1"/>
      <w:lvlText w:val="%2."/>
      <w:lvlJc w:val="left"/>
      <w:pPr>
        <w:ind w:left="1440" w:hanging="360"/>
      </w:pPr>
      <w:rPr>
        <w:rFonts w:cs="Times New Roman" w:hint="default"/>
        <w:b w:val="0"/>
        <w:bCs w:val="0"/>
        <w:sz w:val="2"/>
        <w:szCs w:val="24"/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F6868EC"/>
    <w:multiLevelType w:val="hybridMultilevel"/>
    <w:tmpl w:val="D938CAC6"/>
    <w:lvl w:ilvl="0" w:tplc="FF286C98">
      <w:start w:val="1"/>
      <w:numFmt w:val="decimal"/>
      <w:lvlText w:val="%1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FC531B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5" w15:restartNumberingAfterBreak="0">
    <w:nsid w:val="4EB23E0B"/>
    <w:multiLevelType w:val="hybridMultilevel"/>
    <w:tmpl w:val="C338EAB0"/>
    <w:lvl w:ilvl="0" w:tplc="79CABEC2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63B6E"/>
    <w:multiLevelType w:val="multilevel"/>
    <w:tmpl w:val="D7E89C8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bCs w:val="0"/>
        <w:szCs w:val="24"/>
        <w:lang w:bidi="he-IL"/>
      </w:rPr>
    </w:lvl>
    <w:lvl w:ilvl="1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cs="David" w:hint="default"/>
        <w:b w:val="0"/>
        <w:bCs w:val="0"/>
        <w:color w:val="auto"/>
        <w:szCs w:val="24"/>
        <w:lang w:val="en-US"/>
      </w:rPr>
    </w:lvl>
    <w:lvl w:ilvl="2">
      <w:start w:val="1"/>
      <w:numFmt w:val="decimal"/>
      <w:lvlText w:val="%3)"/>
      <w:lvlJc w:val="left"/>
      <w:pPr>
        <w:ind w:left="1154" w:hanging="360"/>
      </w:pPr>
      <w:rPr>
        <w:b w:val="0"/>
        <w:bCs w:val="0"/>
      </w:rPr>
    </w:lvl>
    <w:lvl w:ilvl="3">
      <w:start w:val="1"/>
      <w:numFmt w:val="hebrew1"/>
      <w:lvlText w:val="%4)"/>
      <w:lvlJc w:val="left"/>
      <w:pPr>
        <w:ind w:left="1607" w:hanging="360"/>
      </w:pPr>
      <w:rPr>
        <w:rFonts w:hint="default"/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  <w:szCs w:val="24"/>
      </w:rPr>
    </w:lvl>
    <w:lvl w:ilvl="5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cs="David" w:hint="default"/>
        <w:szCs w:val="24"/>
      </w:rPr>
    </w:lvl>
    <w:lvl w:ilvl="6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cs="David" w:hint="default"/>
        <w:szCs w:val="24"/>
      </w:rPr>
    </w:lvl>
    <w:lvl w:ilvl="7">
      <w:start w:val="1"/>
      <w:numFmt w:val="hebrew1"/>
      <w:lvlText w:val="%8."/>
      <w:lvlJc w:val="left"/>
      <w:pPr>
        <w:tabs>
          <w:tab w:val="num" w:pos="3168"/>
        </w:tabs>
        <w:ind w:left="3168" w:hanging="475"/>
      </w:pPr>
      <w:rPr>
        <w:rFonts w:cs="David" w:hint="default"/>
        <w:szCs w:val="24"/>
      </w:rPr>
    </w:lvl>
    <w:lvl w:ilvl="8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cs="David" w:hint="default"/>
        <w:szCs w:val="24"/>
      </w:rPr>
    </w:lvl>
  </w:abstractNum>
  <w:abstractNum w:abstractNumId="17" w15:restartNumberingAfterBreak="0">
    <w:nsid w:val="5562475F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8" w15:restartNumberingAfterBreak="0">
    <w:nsid w:val="5BD41A5C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19" w15:restartNumberingAfterBreak="0">
    <w:nsid w:val="5ED90536"/>
    <w:multiLevelType w:val="hybridMultilevel"/>
    <w:tmpl w:val="50729F2E"/>
    <w:lvl w:ilvl="0" w:tplc="95C051D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680F58D2"/>
    <w:multiLevelType w:val="hybridMultilevel"/>
    <w:tmpl w:val="854C5EC2"/>
    <w:lvl w:ilvl="0" w:tplc="9C004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sz w:val="20"/>
        <w:szCs w:val="20"/>
      </w:rPr>
    </w:lvl>
    <w:lvl w:ilvl="1" w:tplc="04090013">
      <w:start w:val="1"/>
      <w:numFmt w:val="hebrew1"/>
      <w:lvlText w:val="%2."/>
      <w:lvlJc w:val="center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3761E9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"/>
  </w:num>
  <w:num w:numId="5">
    <w:abstractNumId w:val="12"/>
  </w:num>
  <w:num w:numId="6">
    <w:abstractNumId w:val="9"/>
  </w:num>
  <w:num w:numId="7">
    <w:abstractNumId w:val="15"/>
  </w:num>
  <w:num w:numId="8">
    <w:abstractNumId w:val="3"/>
  </w:num>
  <w:num w:numId="9">
    <w:abstractNumId w:val="5"/>
  </w:num>
  <w:num w:numId="10">
    <w:abstractNumId w:val="11"/>
  </w:num>
  <w:num w:numId="11">
    <w:abstractNumId w:val="19"/>
  </w:num>
  <w:num w:numId="12">
    <w:abstractNumId w:val="4"/>
  </w:num>
  <w:num w:numId="13">
    <w:abstractNumId w:val="13"/>
  </w:num>
  <w:num w:numId="14">
    <w:abstractNumId w:val="18"/>
  </w:num>
  <w:num w:numId="15">
    <w:abstractNumId w:val="21"/>
  </w:num>
  <w:num w:numId="16">
    <w:abstractNumId w:val="8"/>
  </w:num>
  <w:num w:numId="17">
    <w:abstractNumId w:val="6"/>
  </w:num>
  <w:num w:numId="18">
    <w:abstractNumId w:val="14"/>
  </w:num>
  <w:num w:numId="19">
    <w:abstractNumId w:val="17"/>
  </w:num>
  <w:num w:numId="20">
    <w:abstractNumId w:val="0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05"/>
    <w:rsid w:val="00000001"/>
    <w:rsid w:val="00000305"/>
    <w:rsid w:val="00001997"/>
    <w:rsid w:val="00010A63"/>
    <w:rsid w:val="000219FA"/>
    <w:rsid w:val="000247D8"/>
    <w:rsid w:val="00032F19"/>
    <w:rsid w:val="00034BD6"/>
    <w:rsid w:val="000402AB"/>
    <w:rsid w:val="00040D74"/>
    <w:rsid w:val="0004533E"/>
    <w:rsid w:val="00051968"/>
    <w:rsid w:val="00052EB2"/>
    <w:rsid w:val="000565AF"/>
    <w:rsid w:val="000566BF"/>
    <w:rsid w:val="000570B6"/>
    <w:rsid w:val="00063892"/>
    <w:rsid w:val="00066668"/>
    <w:rsid w:val="000669C1"/>
    <w:rsid w:val="00074DC4"/>
    <w:rsid w:val="00075A3D"/>
    <w:rsid w:val="000768DA"/>
    <w:rsid w:val="00084161"/>
    <w:rsid w:val="0008700D"/>
    <w:rsid w:val="00091D66"/>
    <w:rsid w:val="000A27DC"/>
    <w:rsid w:val="000A3888"/>
    <w:rsid w:val="000A564E"/>
    <w:rsid w:val="000A6EFF"/>
    <w:rsid w:val="000A7E84"/>
    <w:rsid w:val="000B39E2"/>
    <w:rsid w:val="000B65EF"/>
    <w:rsid w:val="000C1022"/>
    <w:rsid w:val="000C10F3"/>
    <w:rsid w:val="000C2549"/>
    <w:rsid w:val="000C4A0A"/>
    <w:rsid w:val="000D4106"/>
    <w:rsid w:val="000E0F5C"/>
    <w:rsid w:val="000E1F9D"/>
    <w:rsid w:val="000E382E"/>
    <w:rsid w:val="000E595E"/>
    <w:rsid w:val="000E5B9B"/>
    <w:rsid w:val="000E62FC"/>
    <w:rsid w:val="000E7048"/>
    <w:rsid w:val="000E78F6"/>
    <w:rsid w:val="000F37F2"/>
    <w:rsid w:val="000F3F98"/>
    <w:rsid w:val="000F5863"/>
    <w:rsid w:val="00100673"/>
    <w:rsid w:val="001016D4"/>
    <w:rsid w:val="00110479"/>
    <w:rsid w:val="001132D1"/>
    <w:rsid w:val="00116600"/>
    <w:rsid w:val="00124A53"/>
    <w:rsid w:val="00126900"/>
    <w:rsid w:val="00142921"/>
    <w:rsid w:val="00142E3D"/>
    <w:rsid w:val="001453C7"/>
    <w:rsid w:val="001468CA"/>
    <w:rsid w:val="001469BD"/>
    <w:rsid w:val="00146E46"/>
    <w:rsid w:val="001548B1"/>
    <w:rsid w:val="0015549C"/>
    <w:rsid w:val="00163831"/>
    <w:rsid w:val="001640BE"/>
    <w:rsid w:val="00164827"/>
    <w:rsid w:val="00165134"/>
    <w:rsid w:val="00166ED3"/>
    <w:rsid w:val="00173DB3"/>
    <w:rsid w:val="00176B28"/>
    <w:rsid w:val="0018230E"/>
    <w:rsid w:val="00183881"/>
    <w:rsid w:val="0018703B"/>
    <w:rsid w:val="0019276A"/>
    <w:rsid w:val="0019488D"/>
    <w:rsid w:val="00194CC1"/>
    <w:rsid w:val="001A00AB"/>
    <w:rsid w:val="001A0E9E"/>
    <w:rsid w:val="001A5C5A"/>
    <w:rsid w:val="001B1989"/>
    <w:rsid w:val="001B5E13"/>
    <w:rsid w:val="001B6806"/>
    <w:rsid w:val="001C4DBB"/>
    <w:rsid w:val="001D0C56"/>
    <w:rsid w:val="001D1D40"/>
    <w:rsid w:val="001D69EB"/>
    <w:rsid w:val="001E0A6A"/>
    <w:rsid w:val="001E1EF7"/>
    <w:rsid w:val="001E2601"/>
    <w:rsid w:val="001E5C87"/>
    <w:rsid w:val="001E6E40"/>
    <w:rsid w:val="001F1EBB"/>
    <w:rsid w:val="0020037A"/>
    <w:rsid w:val="0020132E"/>
    <w:rsid w:val="00202FE8"/>
    <w:rsid w:val="00204B75"/>
    <w:rsid w:val="002050CC"/>
    <w:rsid w:val="00205C64"/>
    <w:rsid w:val="0021158B"/>
    <w:rsid w:val="0021411F"/>
    <w:rsid w:val="002149F8"/>
    <w:rsid w:val="00215FB7"/>
    <w:rsid w:val="00222D6A"/>
    <w:rsid w:val="002246C9"/>
    <w:rsid w:val="002303AE"/>
    <w:rsid w:val="00231238"/>
    <w:rsid w:val="00233DB7"/>
    <w:rsid w:val="00237DCD"/>
    <w:rsid w:val="00241623"/>
    <w:rsid w:val="00246637"/>
    <w:rsid w:val="00247EF7"/>
    <w:rsid w:val="00247F34"/>
    <w:rsid w:val="00256047"/>
    <w:rsid w:val="00274FC2"/>
    <w:rsid w:val="00276D50"/>
    <w:rsid w:val="00276FD6"/>
    <w:rsid w:val="00285B9D"/>
    <w:rsid w:val="00285CEE"/>
    <w:rsid w:val="00287B75"/>
    <w:rsid w:val="00296BEB"/>
    <w:rsid w:val="002A65AF"/>
    <w:rsid w:val="002A666F"/>
    <w:rsid w:val="002A6AF4"/>
    <w:rsid w:val="002A7D47"/>
    <w:rsid w:val="002B3F41"/>
    <w:rsid w:val="002B414A"/>
    <w:rsid w:val="002B7DD8"/>
    <w:rsid w:val="002C447D"/>
    <w:rsid w:val="002C45E0"/>
    <w:rsid w:val="002E1991"/>
    <w:rsid w:val="002E1D3D"/>
    <w:rsid w:val="002E319F"/>
    <w:rsid w:val="0030117F"/>
    <w:rsid w:val="003043F5"/>
    <w:rsid w:val="00305EB5"/>
    <w:rsid w:val="00310307"/>
    <w:rsid w:val="003148AA"/>
    <w:rsid w:val="00317052"/>
    <w:rsid w:val="00317564"/>
    <w:rsid w:val="00324180"/>
    <w:rsid w:val="003250D1"/>
    <w:rsid w:val="00327925"/>
    <w:rsid w:val="003329BA"/>
    <w:rsid w:val="00333731"/>
    <w:rsid w:val="003410BB"/>
    <w:rsid w:val="003415C1"/>
    <w:rsid w:val="00345878"/>
    <w:rsid w:val="003518D0"/>
    <w:rsid w:val="00355623"/>
    <w:rsid w:val="00370B04"/>
    <w:rsid w:val="00377AB0"/>
    <w:rsid w:val="003802B4"/>
    <w:rsid w:val="003839B0"/>
    <w:rsid w:val="00383DD2"/>
    <w:rsid w:val="00385854"/>
    <w:rsid w:val="00390198"/>
    <w:rsid w:val="003927B2"/>
    <w:rsid w:val="00396325"/>
    <w:rsid w:val="003A112D"/>
    <w:rsid w:val="003A1F84"/>
    <w:rsid w:val="003A6930"/>
    <w:rsid w:val="003B2048"/>
    <w:rsid w:val="003B5208"/>
    <w:rsid w:val="003C1915"/>
    <w:rsid w:val="003C2581"/>
    <w:rsid w:val="003C36E5"/>
    <w:rsid w:val="003D331D"/>
    <w:rsid w:val="003D36B2"/>
    <w:rsid w:val="003D7222"/>
    <w:rsid w:val="003E35B0"/>
    <w:rsid w:val="003E4738"/>
    <w:rsid w:val="003F1F1D"/>
    <w:rsid w:val="0040099A"/>
    <w:rsid w:val="00403647"/>
    <w:rsid w:val="0040443F"/>
    <w:rsid w:val="00406535"/>
    <w:rsid w:val="0041316F"/>
    <w:rsid w:val="0041339D"/>
    <w:rsid w:val="00414981"/>
    <w:rsid w:val="004153EA"/>
    <w:rsid w:val="004303CD"/>
    <w:rsid w:val="00436BEF"/>
    <w:rsid w:val="004413BE"/>
    <w:rsid w:val="004456AA"/>
    <w:rsid w:val="00451A8B"/>
    <w:rsid w:val="00452AD1"/>
    <w:rsid w:val="00452F90"/>
    <w:rsid w:val="00453E28"/>
    <w:rsid w:val="00464018"/>
    <w:rsid w:val="00472ED0"/>
    <w:rsid w:val="0047337F"/>
    <w:rsid w:val="004772D1"/>
    <w:rsid w:val="004834CE"/>
    <w:rsid w:val="00490CC5"/>
    <w:rsid w:val="0049404E"/>
    <w:rsid w:val="004A3452"/>
    <w:rsid w:val="004A3B18"/>
    <w:rsid w:val="004B02AE"/>
    <w:rsid w:val="004B0692"/>
    <w:rsid w:val="004B0DFE"/>
    <w:rsid w:val="004B263E"/>
    <w:rsid w:val="004B3E5C"/>
    <w:rsid w:val="004B3F13"/>
    <w:rsid w:val="004B50B0"/>
    <w:rsid w:val="004B5BA9"/>
    <w:rsid w:val="004B6018"/>
    <w:rsid w:val="004C19E9"/>
    <w:rsid w:val="004D0B68"/>
    <w:rsid w:val="004D1D58"/>
    <w:rsid w:val="004D4DAF"/>
    <w:rsid w:val="004D5630"/>
    <w:rsid w:val="004E392C"/>
    <w:rsid w:val="004E7737"/>
    <w:rsid w:val="004E7DA9"/>
    <w:rsid w:val="004F00D3"/>
    <w:rsid w:val="004F3524"/>
    <w:rsid w:val="004F35FE"/>
    <w:rsid w:val="004F579D"/>
    <w:rsid w:val="00503857"/>
    <w:rsid w:val="0050411A"/>
    <w:rsid w:val="00510A35"/>
    <w:rsid w:val="0051288D"/>
    <w:rsid w:val="00514F71"/>
    <w:rsid w:val="00523137"/>
    <w:rsid w:val="0053223A"/>
    <w:rsid w:val="0053245B"/>
    <w:rsid w:val="0053329A"/>
    <w:rsid w:val="00537C99"/>
    <w:rsid w:val="00540497"/>
    <w:rsid w:val="00542FE7"/>
    <w:rsid w:val="00544C11"/>
    <w:rsid w:val="00546DD2"/>
    <w:rsid w:val="005476B7"/>
    <w:rsid w:val="0055052B"/>
    <w:rsid w:val="00564139"/>
    <w:rsid w:val="00573214"/>
    <w:rsid w:val="00574349"/>
    <w:rsid w:val="005770D0"/>
    <w:rsid w:val="00583F66"/>
    <w:rsid w:val="00585ED3"/>
    <w:rsid w:val="005868FA"/>
    <w:rsid w:val="005878F3"/>
    <w:rsid w:val="0059208D"/>
    <w:rsid w:val="00592496"/>
    <w:rsid w:val="00592704"/>
    <w:rsid w:val="005947DA"/>
    <w:rsid w:val="005A3C06"/>
    <w:rsid w:val="005A465B"/>
    <w:rsid w:val="005B413D"/>
    <w:rsid w:val="005B6A88"/>
    <w:rsid w:val="005B72F9"/>
    <w:rsid w:val="005C202C"/>
    <w:rsid w:val="005C3D11"/>
    <w:rsid w:val="005C4D58"/>
    <w:rsid w:val="005C6425"/>
    <w:rsid w:val="005D1772"/>
    <w:rsid w:val="005D66E4"/>
    <w:rsid w:val="005E0BB9"/>
    <w:rsid w:val="005E1035"/>
    <w:rsid w:val="005F7657"/>
    <w:rsid w:val="006011A9"/>
    <w:rsid w:val="0060142D"/>
    <w:rsid w:val="006057ED"/>
    <w:rsid w:val="00606439"/>
    <w:rsid w:val="0060751B"/>
    <w:rsid w:val="00611231"/>
    <w:rsid w:val="00612CCD"/>
    <w:rsid w:val="00615CE1"/>
    <w:rsid w:val="00621CAD"/>
    <w:rsid w:val="006240D4"/>
    <w:rsid w:val="00633F86"/>
    <w:rsid w:val="006342B0"/>
    <w:rsid w:val="00635F9A"/>
    <w:rsid w:val="0063629E"/>
    <w:rsid w:val="0063642E"/>
    <w:rsid w:val="00636514"/>
    <w:rsid w:val="00647624"/>
    <w:rsid w:val="006519ED"/>
    <w:rsid w:val="0065394D"/>
    <w:rsid w:val="0065507B"/>
    <w:rsid w:val="00656796"/>
    <w:rsid w:val="006602AA"/>
    <w:rsid w:val="006619B2"/>
    <w:rsid w:val="006655D3"/>
    <w:rsid w:val="00672A8A"/>
    <w:rsid w:val="00677387"/>
    <w:rsid w:val="0067739A"/>
    <w:rsid w:val="0068126B"/>
    <w:rsid w:val="006812B6"/>
    <w:rsid w:val="00682673"/>
    <w:rsid w:val="00683C03"/>
    <w:rsid w:val="006858FA"/>
    <w:rsid w:val="00691824"/>
    <w:rsid w:val="00697677"/>
    <w:rsid w:val="006A0B09"/>
    <w:rsid w:val="006A26B1"/>
    <w:rsid w:val="006A536A"/>
    <w:rsid w:val="006B0D33"/>
    <w:rsid w:val="006B7114"/>
    <w:rsid w:val="006C1147"/>
    <w:rsid w:val="006C117E"/>
    <w:rsid w:val="006C5944"/>
    <w:rsid w:val="006D286A"/>
    <w:rsid w:val="006D6496"/>
    <w:rsid w:val="006D71F6"/>
    <w:rsid w:val="006E06F4"/>
    <w:rsid w:val="006E0ADB"/>
    <w:rsid w:val="006E0EA6"/>
    <w:rsid w:val="006E2D07"/>
    <w:rsid w:val="006F3226"/>
    <w:rsid w:val="006F3A04"/>
    <w:rsid w:val="006F64D2"/>
    <w:rsid w:val="006F74FB"/>
    <w:rsid w:val="006F7A3D"/>
    <w:rsid w:val="00701082"/>
    <w:rsid w:val="00701959"/>
    <w:rsid w:val="00702503"/>
    <w:rsid w:val="0070292B"/>
    <w:rsid w:val="0070353E"/>
    <w:rsid w:val="007048B5"/>
    <w:rsid w:val="00705DED"/>
    <w:rsid w:val="00706A50"/>
    <w:rsid w:val="007168A5"/>
    <w:rsid w:val="007201D2"/>
    <w:rsid w:val="00721777"/>
    <w:rsid w:val="00723D16"/>
    <w:rsid w:val="00726ED1"/>
    <w:rsid w:val="00733723"/>
    <w:rsid w:val="00734568"/>
    <w:rsid w:val="00743F7C"/>
    <w:rsid w:val="00753CCE"/>
    <w:rsid w:val="007567D4"/>
    <w:rsid w:val="00757806"/>
    <w:rsid w:val="00764AD3"/>
    <w:rsid w:val="007661D9"/>
    <w:rsid w:val="00766B4E"/>
    <w:rsid w:val="00766E82"/>
    <w:rsid w:val="00771F82"/>
    <w:rsid w:val="00772EB4"/>
    <w:rsid w:val="007764D8"/>
    <w:rsid w:val="00777D6A"/>
    <w:rsid w:val="007820CA"/>
    <w:rsid w:val="007826A7"/>
    <w:rsid w:val="00783000"/>
    <w:rsid w:val="007831C0"/>
    <w:rsid w:val="0078750E"/>
    <w:rsid w:val="00792058"/>
    <w:rsid w:val="007932CC"/>
    <w:rsid w:val="00796056"/>
    <w:rsid w:val="007A2345"/>
    <w:rsid w:val="007A6ECF"/>
    <w:rsid w:val="007B04C3"/>
    <w:rsid w:val="007B43ED"/>
    <w:rsid w:val="007C09B8"/>
    <w:rsid w:val="007C14D7"/>
    <w:rsid w:val="007C2D08"/>
    <w:rsid w:val="007D077B"/>
    <w:rsid w:val="007D1DCF"/>
    <w:rsid w:val="007D33C3"/>
    <w:rsid w:val="007E02F3"/>
    <w:rsid w:val="007E1000"/>
    <w:rsid w:val="007E27C8"/>
    <w:rsid w:val="007E6DFA"/>
    <w:rsid w:val="007F4A4E"/>
    <w:rsid w:val="007F69D4"/>
    <w:rsid w:val="00802221"/>
    <w:rsid w:val="008052E3"/>
    <w:rsid w:val="008063B6"/>
    <w:rsid w:val="00815CC1"/>
    <w:rsid w:val="0081605A"/>
    <w:rsid w:val="00816317"/>
    <w:rsid w:val="00816CF2"/>
    <w:rsid w:val="00817B6D"/>
    <w:rsid w:val="00820347"/>
    <w:rsid w:val="00822706"/>
    <w:rsid w:val="00827697"/>
    <w:rsid w:val="00830FEB"/>
    <w:rsid w:val="0083544F"/>
    <w:rsid w:val="00837867"/>
    <w:rsid w:val="00837AD3"/>
    <w:rsid w:val="00837CAD"/>
    <w:rsid w:val="008433EA"/>
    <w:rsid w:val="0084636D"/>
    <w:rsid w:val="00853BEC"/>
    <w:rsid w:val="00855386"/>
    <w:rsid w:val="00855975"/>
    <w:rsid w:val="0086072F"/>
    <w:rsid w:val="00861407"/>
    <w:rsid w:val="00861776"/>
    <w:rsid w:val="00870AD0"/>
    <w:rsid w:val="00871E08"/>
    <w:rsid w:val="00875324"/>
    <w:rsid w:val="00875A65"/>
    <w:rsid w:val="00877C2B"/>
    <w:rsid w:val="00882046"/>
    <w:rsid w:val="00885347"/>
    <w:rsid w:val="00885753"/>
    <w:rsid w:val="00886272"/>
    <w:rsid w:val="00891B85"/>
    <w:rsid w:val="0089389D"/>
    <w:rsid w:val="00897CD3"/>
    <w:rsid w:val="008A01FD"/>
    <w:rsid w:val="008A29AF"/>
    <w:rsid w:val="008A33BA"/>
    <w:rsid w:val="008A3CB8"/>
    <w:rsid w:val="008A40C3"/>
    <w:rsid w:val="008A49B7"/>
    <w:rsid w:val="008A4A25"/>
    <w:rsid w:val="008A611A"/>
    <w:rsid w:val="008B385A"/>
    <w:rsid w:val="008B41B7"/>
    <w:rsid w:val="008B5A39"/>
    <w:rsid w:val="008B5FA5"/>
    <w:rsid w:val="008C01DB"/>
    <w:rsid w:val="008C0ED9"/>
    <w:rsid w:val="008C1374"/>
    <w:rsid w:val="008C4FBA"/>
    <w:rsid w:val="008C5366"/>
    <w:rsid w:val="008C6603"/>
    <w:rsid w:val="008C6C05"/>
    <w:rsid w:val="008C75F1"/>
    <w:rsid w:val="008C7822"/>
    <w:rsid w:val="008E418D"/>
    <w:rsid w:val="008E448E"/>
    <w:rsid w:val="008E68BE"/>
    <w:rsid w:val="008F3BBC"/>
    <w:rsid w:val="008F7838"/>
    <w:rsid w:val="00901831"/>
    <w:rsid w:val="00906232"/>
    <w:rsid w:val="00910F22"/>
    <w:rsid w:val="00914770"/>
    <w:rsid w:val="00925CC4"/>
    <w:rsid w:val="009373B5"/>
    <w:rsid w:val="00941E5A"/>
    <w:rsid w:val="00943A01"/>
    <w:rsid w:val="009478B3"/>
    <w:rsid w:val="00950CE6"/>
    <w:rsid w:val="009530C6"/>
    <w:rsid w:val="00953B09"/>
    <w:rsid w:val="009640A8"/>
    <w:rsid w:val="009649DA"/>
    <w:rsid w:val="00976A28"/>
    <w:rsid w:val="00986C87"/>
    <w:rsid w:val="009878C0"/>
    <w:rsid w:val="009A0350"/>
    <w:rsid w:val="009A3853"/>
    <w:rsid w:val="009A7D78"/>
    <w:rsid w:val="009F1969"/>
    <w:rsid w:val="009F2FA4"/>
    <w:rsid w:val="009F501C"/>
    <w:rsid w:val="009F5F5C"/>
    <w:rsid w:val="00A12FB7"/>
    <w:rsid w:val="00A1531E"/>
    <w:rsid w:val="00A17372"/>
    <w:rsid w:val="00A216E7"/>
    <w:rsid w:val="00A22723"/>
    <w:rsid w:val="00A306AD"/>
    <w:rsid w:val="00A33586"/>
    <w:rsid w:val="00A35D22"/>
    <w:rsid w:val="00A40130"/>
    <w:rsid w:val="00A457F3"/>
    <w:rsid w:val="00A506D1"/>
    <w:rsid w:val="00A51625"/>
    <w:rsid w:val="00A60F32"/>
    <w:rsid w:val="00A61675"/>
    <w:rsid w:val="00A65565"/>
    <w:rsid w:val="00A65653"/>
    <w:rsid w:val="00A6613A"/>
    <w:rsid w:val="00A72E69"/>
    <w:rsid w:val="00A7517E"/>
    <w:rsid w:val="00A82292"/>
    <w:rsid w:val="00A82784"/>
    <w:rsid w:val="00A82807"/>
    <w:rsid w:val="00A84A9E"/>
    <w:rsid w:val="00A85AB8"/>
    <w:rsid w:val="00A85E91"/>
    <w:rsid w:val="00A95430"/>
    <w:rsid w:val="00AA4CE2"/>
    <w:rsid w:val="00AB0609"/>
    <w:rsid w:val="00AB117C"/>
    <w:rsid w:val="00AB3222"/>
    <w:rsid w:val="00AB570C"/>
    <w:rsid w:val="00AB61C2"/>
    <w:rsid w:val="00AC195C"/>
    <w:rsid w:val="00AC6E8B"/>
    <w:rsid w:val="00AD1662"/>
    <w:rsid w:val="00AD2F68"/>
    <w:rsid w:val="00AD4315"/>
    <w:rsid w:val="00AE1157"/>
    <w:rsid w:val="00AE4211"/>
    <w:rsid w:val="00AE52E5"/>
    <w:rsid w:val="00AE58DD"/>
    <w:rsid w:val="00AE5A5A"/>
    <w:rsid w:val="00AE5C1F"/>
    <w:rsid w:val="00AE6BCA"/>
    <w:rsid w:val="00AF0938"/>
    <w:rsid w:val="00AF4538"/>
    <w:rsid w:val="00AF4701"/>
    <w:rsid w:val="00AF4EC3"/>
    <w:rsid w:val="00AF7481"/>
    <w:rsid w:val="00B07485"/>
    <w:rsid w:val="00B1020D"/>
    <w:rsid w:val="00B130EF"/>
    <w:rsid w:val="00B259CE"/>
    <w:rsid w:val="00B27B4F"/>
    <w:rsid w:val="00B41E0A"/>
    <w:rsid w:val="00B43562"/>
    <w:rsid w:val="00B43AD4"/>
    <w:rsid w:val="00B43C9E"/>
    <w:rsid w:val="00B47551"/>
    <w:rsid w:val="00B50DF1"/>
    <w:rsid w:val="00B53D1C"/>
    <w:rsid w:val="00B553B7"/>
    <w:rsid w:val="00B56C96"/>
    <w:rsid w:val="00B60083"/>
    <w:rsid w:val="00B6238B"/>
    <w:rsid w:val="00B664FB"/>
    <w:rsid w:val="00B6677C"/>
    <w:rsid w:val="00B72B12"/>
    <w:rsid w:val="00B73987"/>
    <w:rsid w:val="00B73C84"/>
    <w:rsid w:val="00B953F5"/>
    <w:rsid w:val="00B9541F"/>
    <w:rsid w:val="00B97146"/>
    <w:rsid w:val="00BB4BBE"/>
    <w:rsid w:val="00BB6B40"/>
    <w:rsid w:val="00BC6164"/>
    <w:rsid w:val="00BC682C"/>
    <w:rsid w:val="00BC786A"/>
    <w:rsid w:val="00BD5041"/>
    <w:rsid w:val="00BD5423"/>
    <w:rsid w:val="00BD5E3E"/>
    <w:rsid w:val="00BE33F3"/>
    <w:rsid w:val="00BE404B"/>
    <w:rsid w:val="00BF12E1"/>
    <w:rsid w:val="00C00149"/>
    <w:rsid w:val="00C0476C"/>
    <w:rsid w:val="00C079D3"/>
    <w:rsid w:val="00C11BD1"/>
    <w:rsid w:val="00C170B6"/>
    <w:rsid w:val="00C21C2C"/>
    <w:rsid w:val="00C22F32"/>
    <w:rsid w:val="00C24F8F"/>
    <w:rsid w:val="00C35DD2"/>
    <w:rsid w:val="00C37440"/>
    <w:rsid w:val="00C37853"/>
    <w:rsid w:val="00C45814"/>
    <w:rsid w:val="00C5332B"/>
    <w:rsid w:val="00C5471B"/>
    <w:rsid w:val="00C55BE5"/>
    <w:rsid w:val="00C6290F"/>
    <w:rsid w:val="00C72963"/>
    <w:rsid w:val="00C802E1"/>
    <w:rsid w:val="00C80D54"/>
    <w:rsid w:val="00C837DF"/>
    <w:rsid w:val="00C917DE"/>
    <w:rsid w:val="00C931A9"/>
    <w:rsid w:val="00C9709B"/>
    <w:rsid w:val="00CA72BF"/>
    <w:rsid w:val="00CA7E11"/>
    <w:rsid w:val="00CB0C9C"/>
    <w:rsid w:val="00CB1F96"/>
    <w:rsid w:val="00CB5E6C"/>
    <w:rsid w:val="00CB622E"/>
    <w:rsid w:val="00CC2861"/>
    <w:rsid w:val="00CC4B86"/>
    <w:rsid w:val="00CC736E"/>
    <w:rsid w:val="00CD275B"/>
    <w:rsid w:val="00CD389F"/>
    <w:rsid w:val="00CD4CC5"/>
    <w:rsid w:val="00CE5D80"/>
    <w:rsid w:val="00CE7544"/>
    <w:rsid w:val="00CE782F"/>
    <w:rsid w:val="00CE7CB8"/>
    <w:rsid w:val="00CF59CA"/>
    <w:rsid w:val="00CF67AD"/>
    <w:rsid w:val="00CF72F8"/>
    <w:rsid w:val="00CF745A"/>
    <w:rsid w:val="00D0048E"/>
    <w:rsid w:val="00D01434"/>
    <w:rsid w:val="00D02815"/>
    <w:rsid w:val="00D03F0C"/>
    <w:rsid w:val="00D04081"/>
    <w:rsid w:val="00D04521"/>
    <w:rsid w:val="00D053E7"/>
    <w:rsid w:val="00D07B4E"/>
    <w:rsid w:val="00D1050C"/>
    <w:rsid w:val="00D108A9"/>
    <w:rsid w:val="00D13FE2"/>
    <w:rsid w:val="00D15525"/>
    <w:rsid w:val="00D27CBC"/>
    <w:rsid w:val="00D31239"/>
    <w:rsid w:val="00D3343F"/>
    <w:rsid w:val="00D40201"/>
    <w:rsid w:val="00D409BE"/>
    <w:rsid w:val="00D47F02"/>
    <w:rsid w:val="00D539A3"/>
    <w:rsid w:val="00D56753"/>
    <w:rsid w:val="00D57282"/>
    <w:rsid w:val="00D60C6E"/>
    <w:rsid w:val="00D62B25"/>
    <w:rsid w:val="00D63977"/>
    <w:rsid w:val="00D64619"/>
    <w:rsid w:val="00D64A68"/>
    <w:rsid w:val="00D70080"/>
    <w:rsid w:val="00D70D9C"/>
    <w:rsid w:val="00D72536"/>
    <w:rsid w:val="00D73749"/>
    <w:rsid w:val="00D81283"/>
    <w:rsid w:val="00D82FE5"/>
    <w:rsid w:val="00D9645D"/>
    <w:rsid w:val="00D96A4B"/>
    <w:rsid w:val="00DA3D71"/>
    <w:rsid w:val="00DA7D83"/>
    <w:rsid w:val="00DB17A3"/>
    <w:rsid w:val="00DB483F"/>
    <w:rsid w:val="00DB5E8E"/>
    <w:rsid w:val="00DC4620"/>
    <w:rsid w:val="00DC58FD"/>
    <w:rsid w:val="00DD0863"/>
    <w:rsid w:val="00DD4AB6"/>
    <w:rsid w:val="00DD57EF"/>
    <w:rsid w:val="00DD6988"/>
    <w:rsid w:val="00DD6D2B"/>
    <w:rsid w:val="00DE4C95"/>
    <w:rsid w:val="00DE52B8"/>
    <w:rsid w:val="00DE6F4F"/>
    <w:rsid w:val="00DF3C49"/>
    <w:rsid w:val="00DF6828"/>
    <w:rsid w:val="00E0061D"/>
    <w:rsid w:val="00E017B4"/>
    <w:rsid w:val="00E018FD"/>
    <w:rsid w:val="00E01E50"/>
    <w:rsid w:val="00E04755"/>
    <w:rsid w:val="00E1025E"/>
    <w:rsid w:val="00E112EA"/>
    <w:rsid w:val="00E14BB7"/>
    <w:rsid w:val="00E155D9"/>
    <w:rsid w:val="00E1580A"/>
    <w:rsid w:val="00E16E61"/>
    <w:rsid w:val="00E21C97"/>
    <w:rsid w:val="00E242A7"/>
    <w:rsid w:val="00E30AAA"/>
    <w:rsid w:val="00E32677"/>
    <w:rsid w:val="00E3471C"/>
    <w:rsid w:val="00E34BD0"/>
    <w:rsid w:val="00E40D68"/>
    <w:rsid w:val="00E4396E"/>
    <w:rsid w:val="00E443B8"/>
    <w:rsid w:val="00E45D4B"/>
    <w:rsid w:val="00E50DB4"/>
    <w:rsid w:val="00E522DA"/>
    <w:rsid w:val="00E56DBF"/>
    <w:rsid w:val="00E57BA0"/>
    <w:rsid w:val="00E61A5A"/>
    <w:rsid w:val="00E71D9A"/>
    <w:rsid w:val="00E73973"/>
    <w:rsid w:val="00E756EF"/>
    <w:rsid w:val="00E827F5"/>
    <w:rsid w:val="00E82F3C"/>
    <w:rsid w:val="00E86D49"/>
    <w:rsid w:val="00E87D20"/>
    <w:rsid w:val="00E96E89"/>
    <w:rsid w:val="00E977DC"/>
    <w:rsid w:val="00EA077A"/>
    <w:rsid w:val="00EA6F2E"/>
    <w:rsid w:val="00EA7D32"/>
    <w:rsid w:val="00EB0461"/>
    <w:rsid w:val="00EB060D"/>
    <w:rsid w:val="00EB0A20"/>
    <w:rsid w:val="00EB5B5C"/>
    <w:rsid w:val="00EC1865"/>
    <w:rsid w:val="00EC28CC"/>
    <w:rsid w:val="00EC51C1"/>
    <w:rsid w:val="00EE0ABA"/>
    <w:rsid w:val="00EE0B5B"/>
    <w:rsid w:val="00EE0F86"/>
    <w:rsid w:val="00EE4D60"/>
    <w:rsid w:val="00EE6457"/>
    <w:rsid w:val="00EE6766"/>
    <w:rsid w:val="00EF5436"/>
    <w:rsid w:val="00F01AE1"/>
    <w:rsid w:val="00F048CB"/>
    <w:rsid w:val="00F0565D"/>
    <w:rsid w:val="00F06AAD"/>
    <w:rsid w:val="00F073D5"/>
    <w:rsid w:val="00F12E91"/>
    <w:rsid w:val="00F17C4B"/>
    <w:rsid w:val="00F23B3B"/>
    <w:rsid w:val="00F24E1C"/>
    <w:rsid w:val="00F24FDC"/>
    <w:rsid w:val="00F30398"/>
    <w:rsid w:val="00F35AA4"/>
    <w:rsid w:val="00F42FB1"/>
    <w:rsid w:val="00F45A05"/>
    <w:rsid w:val="00F45BCD"/>
    <w:rsid w:val="00F473D5"/>
    <w:rsid w:val="00F47485"/>
    <w:rsid w:val="00F57080"/>
    <w:rsid w:val="00F616C3"/>
    <w:rsid w:val="00F660F1"/>
    <w:rsid w:val="00F7606E"/>
    <w:rsid w:val="00F819F0"/>
    <w:rsid w:val="00F823E7"/>
    <w:rsid w:val="00F9422D"/>
    <w:rsid w:val="00FB1020"/>
    <w:rsid w:val="00FB17F4"/>
    <w:rsid w:val="00FB40AE"/>
    <w:rsid w:val="00FB4628"/>
    <w:rsid w:val="00FB7B5A"/>
    <w:rsid w:val="00FC06F0"/>
    <w:rsid w:val="00FC365B"/>
    <w:rsid w:val="00FC6141"/>
    <w:rsid w:val="00FD7036"/>
    <w:rsid w:val="00FE1BA1"/>
    <w:rsid w:val="00FE51F3"/>
    <w:rsid w:val="00FF0DFC"/>
    <w:rsid w:val="00FF2972"/>
    <w:rsid w:val="00FF3598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E473D"/>
  <w15:docId w15:val="{5F5F8C9E-A672-4D81-86E5-1A26948A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1991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2E1991"/>
    <w:pPr>
      <w:keepNext/>
      <w:spacing w:after="120" w:line="360" w:lineRule="auto"/>
      <w:ind w:left="6506" w:right="142"/>
      <w:jc w:val="both"/>
      <w:outlineLvl w:val="0"/>
    </w:pPr>
    <w:rPr>
      <w:rFonts w:cs="David"/>
      <w:i/>
      <w:iCs/>
      <w:lang w:eastAsia="en-US"/>
    </w:rPr>
  </w:style>
  <w:style w:type="paragraph" w:styleId="Heading2">
    <w:name w:val="heading 2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1"/>
    </w:pPr>
    <w:rPr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2"/>
    </w:pPr>
    <w:rPr>
      <w:sz w:val="28"/>
      <w:szCs w:val="28"/>
      <w:u w:val="single"/>
      <w:lang w:eastAsia="en-US"/>
    </w:rPr>
  </w:style>
  <w:style w:type="paragraph" w:styleId="Heading4">
    <w:name w:val="heading 4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jc w:val="right"/>
      <w:outlineLvl w:val="3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E1991"/>
    <w:pPr>
      <w:tabs>
        <w:tab w:val="center" w:pos="4153"/>
        <w:tab w:val="right" w:pos="8306"/>
      </w:tabs>
    </w:pPr>
    <w:rPr>
      <w:lang w:eastAsia="en-US"/>
    </w:rPr>
  </w:style>
  <w:style w:type="character" w:styleId="PageNumber">
    <w:name w:val="page number"/>
    <w:basedOn w:val="DefaultParagraphFont"/>
    <w:rsid w:val="002E1991"/>
  </w:style>
  <w:style w:type="paragraph" w:styleId="Footer">
    <w:name w:val="footer"/>
    <w:basedOn w:val="Normal"/>
    <w:rsid w:val="002E1991"/>
    <w:pPr>
      <w:tabs>
        <w:tab w:val="center" w:pos="4153"/>
        <w:tab w:val="right" w:pos="8306"/>
      </w:tabs>
    </w:pPr>
    <w:rPr>
      <w:lang w:eastAsia="en-US"/>
    </w:rPr>
  </w:style>
  <w:style w:type="paragraph" w:styleId="BodyTextIndent">
    <w:name w:val="Body Text Indent"/>
    <w:basedOn w:val="Normal"/>
    <w:rsid w:val="002E1991"/>
    <w:pPr>
      <w:tabs>
        <w:tab w:val="left" w:pos="3356"/>
      </w:tabs>
      <w:spacing w:line="360" w:lineRule="auto"/>
      <w:ind w:left="216"/>
    </w:pPr>
    <w:rPr>
      <w:sz w:val="28"/>
      <w:szCs w:val="28"/>
      <w:lang w:eastAsia="en-US"/>
    </w:rPr>
  </w:style>
  <w:style w:type="paragraph" w:customStyle="1" w:styleId="a0">
    <w:name w:val="קוביה"/>
    <w:basedOn w:val="BodyText"/>
    <w:rsid w:val="002E1991"/>
    <w:pPr>
      <w:spacing w:after="0" w:line="260" w:lineRule="exact"/>
      <w:ind w:left="6180"/>
      <w:jc w:val="both"/>
    </w:pPr>
    <w:rPr>
      <w:rFonts w:cs="David"/>
      <w:sz w:val="20"/>
      <w:szCs w:val="20"/>
      <w:lang w:eastAsia="en-US"/>
    </w:rPr>
  </w:style>
  <w:style w:type="paragraph" w:customStyle="1" w:styleId="1">
    <w:name w:val="חתימה1"/>
    <w:basedOn w:val="Normal"/>
    <w:rsid w:val="002E1991"/>
    <w:pPr>
      <w:spacing w:before="240" w:line="360" w:lineRule="auto"/>
      <w:ind w:left="6180"/>
      <w:jc w:val="both"/>
    </w:pPr>
    <w:rPr>
      <w:rFonts w:cs="David"/>
      <w:sz w:val="20"/>
    </w:rPr>
  </w:style>
  <w:style w:type="paragraph" w:styleId="BodyText">
    <w:name w:val="Body Text"/>
    <w:basedOn w:val="Normal"/>
    <w:rsid w:val="002E1991"/>
    <w:pPr>
      <w:spacing w:after="120"/>
    </w:pPr>
  </w:style>
  <w:style w:type="paragraph" w:customStyle="1" w:styleId="a1">
    <w:name w:val="אל"/>
    <w:basedOn w:val="a0"/>
    <w:rsid w:val="002E1991"/>
    <w:pPr>
      <w:spacing w:line="300" w:lineRule="exact"/>
      <w:ind w:left="510" w:hanging="425"/>
      <w:jc w:val="left"/>
    </w:pPr>
    <w:rPr>
      <w:szCs w:val="24"/>
      <w:u w:val="single"/>
    </w:rPr>
  </w:style>
  <w:style w:type="paragraph" w:customStyle="1" w:styleId="a2">
    <w:name w:val="הנדון"/>
    <w:basedOn w:val="a1"/>
    <w:rsid w:val="002E1991"/>
    <w:pPr>
      <w:jc w:val="center"/>
    </w:pPr>
    <w:rPr>
      <w:sz w:val="24"/>
      <w:szCs w:val="28"/>
      <w:u w:val="none"/>
    </w:rPr>
  </w:style>
  <w:style w:type="paragraph" w:customStyle="1" w:styleId="a">
    <w:name w:val="תוכן"/>
    <w:basedOn w:val="Normal"/>
    <w:rsid w:val="002E1991"/>
    <w:pPr>
      <w:numPr>
        <w:numId w:val="1"/>
      </w:numPr>
      <w:bidi w:val="0"/>
      <w:spacing w:before="120"/>
      <w:ind w:right="360"/>
    </w:pPr>
    <w:rPr>
      <w:rFonts w:ascii="Times New (W1)" w:hAnsi="Times New (W1)" w:cs="David"/>
      <w:noProof/>
      <w:sz w:val="20"/>
    </w:rPr>
  </w:style>
  <w:style w:type="table" w:styleId="TableGrid">
    <w:name w:val="Table Grid"/>
    <w:basedOn w:val="TableNormal"/>
    <w:rsid w:val="00C629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01959"/>
    <w:rPr>
      <w:i/>
      <w:iCs/>
    </w:rPr>
  </w:style>
  <w:style w:type="paragraph" w:styleId="FootnoteText">
    <w:name w:val="footnote text"/>
    <w:basedOn w:val="Normal"/>
    <w:link w:val="FootnoteTextChar"/>
    <w:rsid w:val="001453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453C7"/>
    <w:rPr>
      <w:lang w:eastAsia="he-IL"/>
    </w:rPr>
  </w:style>
  <w:style w:type="character" w:styleId="FootnoteReference">
    <w:name w:val="footnote reference"/>
    <w:basedOn w:val="DefaultParagraphFont"/>
    <w:rsid w:val="001453C7"/>
    <w:rPr>
      <w:vertAlign w:val="superscript"/>
    </w:rPr>
  </w:style>
  <w:style w:type="paragraph" w:styleId="BalloonText">
    <w:name w:val="Balloon Text"/>
    <w:basedOn w:val="Normal"/>
    <w:semiHidden/>
    <w:rsid w:val="00AF74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A3C06"/>
    <w:rPr>
      <w:sz w:val="16"/>
      <w:szCs w:val="16"/>
    </w:rPr>
  </w:style>
  <w:style w:type="paragraph" w:styleId="CommentText">
    <w:name w:val="annotation text"/>
    <w:basedOn w:val="Normal"/>
    <w:semiHidden/>
    <w:rsid w:val="005A3C0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3C06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1469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C75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C75F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84636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F5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av\AppData\Roaming\Microsoft\Templates\&#1502;&#1505;&#1502;&#1498;%20&#1514;&#1500;&#1508;&#1497;&#1493;&#1514;%20&#1490;&#1504;&#1512;&#1497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4f5c17-8730-4db8-98df-3ed2e6cfc2ac" xsi:nil="true"/>
    <lcf76f155ced4ddcb4097134ff3c332f xmlns="cf68e30a-58c6-4f69-a8d7-2ed43bfdab84">
      <Terms xmlns="http://schemas.microsoft.com/office/infopath/2007/PartnerControls"/>
    </lcf76f155ced4ddcb4097134ff3c332f>
    <_x05e6__x05d9__x05d5__x05df_ xmlns="cf68e30a-58c6-4f69-a8d7-2ed43bfdab8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C6395B44F3F42A0C35DE124D3EC19" ma:contentTypeVersion="18" ma:contentTypeDescription="Create a new document." ma:contentTypeScope="" ma:versionID="f9e8d289a7f6735005a07394284c3c74">
  <xsd:schema xmlns:xsd="http://www.w3.org/2001/XMLSchema" xmlns:xs="http://www.w3.org/2001/XMLSchema" xmlns:p="http://schemas.microsoft.com/office/2006/metadata/properties" xmlns:ns2="cf68e30a-58c6-4f69-a8d7-2ed43bfdab84" xmlns:ns3="a24f5c17-8730-4db8-98df-3ed2e6cfc2ac" targetNamespace="http://schemas.microsoft.com/office/2006/metadata/properties" ma:root="true" ma:fieldsID="b5aecf3bc1d7d5a78efc3885fb2c03d1" ns2:_="" ns3:_="">
    <xsd:import namespace="cf68e30a-58c6-4f69-a8d7-2ed43bfdab84"/>
    <xsd:import namespace="a24f5c17-8730-4db8-98df-3ed2e6cfc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_x05e6__x05d9__x05d5__x05df_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e30a-58c6-4f69-a8d7-2ed43bfda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1ac0fc8-900c-457c-bd3f-4d6a2a3a12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5e6__x05d9__x05d5__x05df_" ma:index="21" nillable="true" ma:displayName="ציון" ma:format="Dropdown" ma:internalName="_x05e6__x05d9__x05d5__x05df_" ma:percentage="FALSE">
      <xsd:simpleType>
        <xsd:restriction base="dms:Number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f5c17-8730-4db8-98df-3ed2e6cfc2a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3583660-97a7-4c02-9f74-c70d5955c0a0}" ma:internalName="TaxCatchAll" ma:showField="CatchAllData" ma:web="a24f5c17-8730-4db8-98df-3ed2e6cfc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111F7-A3DC-468A-BE09-FFAFD5957A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56D782-4E38-42CE-93E4-8BB9385189A0}">
  <ds:schemaRefs>
    <ds:schemaRef ds:uri="http://schemas.microsoft.com/office/2006/metadata/properties"/>
    <ds:schemaRef ds:uri="http://schemas.microsoft.com/office/infopath/2007/PartnerControls"/>
    <ds:schemaRef ds:uri="a24f5c17-8730-4db8-98df-3ed2e6cfc2ac"/>
    <ds:schemaRef ds:uri="cf68e30a-58c6-4f69-a8d7-2ed43bfdab84"/>
  </ds:schemaRefs>
</ds:datastoreItem>
</file>

<file path=customXml/itemProps3.xml><?xml version="1.0" encoding="utf-8"?>
<ds:datastoreItem xmlns:ds="http://schemas.openxmlformats.org/officeDocument/2006/customXml" ds:itemID="{4DFEDAA0-6701-4429-A4FF-1381145B5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e30a-58c6-4f69-a8d7-2ed43bfdab84"/>
    <ds:schemaRef ds:uri="a24f5c17-8730-4db8-98df-3ed2e6cfc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F464B1-31EA-41CE-9E46-8DA797B2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מסמך תלפיות גנרי.dotx</Template>
  <TotalTime>210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חיל האוויר</vt:lpstr>
      <vt:lpstr>חיל האוויר</vt:lpstr>
    </vt:vector>
  </TitlesOfParts>
  <Company>IDF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חיל האוויר</dc:title>
  <dc:creator>יואב סטרוגו</dc:creator>
  <cp:lastModifiedBy>שקד זילברמן</cp:lastModifiedBy>
  <cp:revision>84</cp:revision>
  <cp:lastPrinted>2012-04-23T07:10:00Z</cp:lastPrinted>
  <dcterms:created xsi:type="dcterms:W3CDTF">2024-12-03T08:13:00Z</dcterms:created>
  <dcterms:modified xsi:type="dcterms:W3CDTF">2024-12-03T19:26:00Z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0x010100EB5C6395B44F3F42A0C35DE124D3EC19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632d67e5,39a8b14,72bb1dfc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- בלמ"ס -</vt:lpwstr>
  </property>
  <property fmtid="{D5CDD505-2E9C-101B-9397-08002B2CF9AE}" pid="7" name="MSIP_Label_701b9bfc-c426-492e-a46c-1a922d5fe54b_Enabled">
    <vt:lpwstr>true</vt:lpwstr>
  </property>
  <property fmtid="{D5CDD505-2E9C-101B-9397-08002B2CF9AE}" pid="8" name="MSIP_Label_701b9bfc-c426-492e-a46c-1a922d5fe54b_SetDate">
    <vt:lpwstr>2024-12-03T12:29:54Z</vt:lpwstr>
  </property>
  <property fmtid="{D5CDD505-2E9C-101B-9397-08002B2CF9AE}" pid="9" name="MSIP_Label_701b9bfc-c426-492e-a46c-1a922d5fe54b_Method">
    <vt:lpwstr>Standard</vt:lpwstr>
  </property>
  <property fmtid="{D5CDD505-2E9C-101B-9397-08002B2CF9AE}" pid="10" name="MSIP_Label_701b9bfc-c426-492e-a46c-1a922d5fe54b_Name">
    <vt:lpwstr>בלמ"ס</vt:lpwstr>
  </property>
  <property fmtid="{D5CDD505-2E9C-101B-9397-08002B2CF9AE}" pid="11" name="MSIP_Label_701b9bfc-c426-492e-a46c-1a922d5fe54b_SiteId">
    <vt:lpwstr>78820852-55fa-450b-908d-45c0d911e76b</vt:lpwstr>
  </property>
  <property fmtid="{D5CDD505-2E9C-101B-9397-08002B2CF9AE}" pid="12" name="MSIP_Label_701b9bfc-c426-492e-a46c-1a922d5fe54b_ActionId">
    <vt:lpwstr>bf863760-349e-4dbd-9938-eff40fdea7f3</vt:lpwstr>
  </property>
  <property fmtid="{D5CDD505-2E9C-101B-9397-08002B2CF9AE}" pid="13" name="MSIP_Label_701b9bfc-c426-492e-a46c-1a922d5fe54b_ContentBits">
    <vt:lpwstr>1</vt:lpwstr>
  </property>
</Properties>
</file>