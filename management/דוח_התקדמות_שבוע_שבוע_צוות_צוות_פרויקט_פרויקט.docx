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617D7" w14:textId="77777777" w:rsidR="00355623" w:rsidRPr="00355623" w:rsidRDefault="00E155D9" w:rsidP="00A22723">
      <w:pPr>
        <w:pStyle w:val="a1"/>
        <w:spacing w:line="276" w:lineRule="auto"/>
        <w:ind w:left="7085" w:right="33" w:firstLine="0"/>
        <w:jc w:val="both"/>
        <w:rPr>
          <w:b/>
          <w:bCs/>
          <w:sz w:val="24"/>
          <w:u w:val="non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A28E9F" wp14:editId="394620D6">
            <wp:simplePos x="0" y="0"/>
            <wp:positionH relativeFrom="margin">
              <wp:align>right</wp:align>
            </wp:positionH>
            <wp:positionV relativeFrom="paragraph">
              <wp:posOffset>-73660</wp:posOffset>
            </wp:positionV>
            <wp:extent cx="1348740" cy="791845"/>
            <wp:effectExtent l="19050" t="0" r="3810" b="0"/>
            <wp:wrapNone/>
            <wp:docPr id="3" name="תמונה 3" descr="talp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lpio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21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5623" w:rsidRPr="00355623">
        <w:rPr>
          <w:b/>
          <w:bCs/>
          <w:szCs w:val="20"/>
          <w:u w:val="none"/>
          <w:rtl/>
        </w:rPr>
        <w:t>חיל האוויר</w:t>
      </w:r>
      <w:r w:rsidR="00355623" w:rsidRPr="00355623">
        <w:rPr>
          <w:b/>
          <w:bCs/>
          <w:szCs w:val="20"/>
          <w:u w:val="none"/>
          <w:rtl/>
        </w:rPr>
        <w:br/>
      </w:r>
      <w:r w:rsidR="00355623" w:rsidRPr="00355623">
        <w:rPr>
          <w:rFonts w:hint="cs"/>
          <w:b/>
          <w:bCs/>
          <w:szCs w:val="20"/>
          <w:u w:val="none"/>
          <w:rtl/>
        </w:rPr>
        <w:t>ביה"ס לפיקוד ומנהיגות</w:t>
      </w:r>
      <w:r w:rsidR="00355623" w:rsidRPr="00355623">
        <w:rPr>
          <w:b/>
          <w:bCs/>
          <w:szCs w:val="20"/>
          <w:u w:val="none"/>
          <w:rtl/>
        </w:rPr>
        <w:br/>
      </w:r>
      <w:r w:rsidR="00355623" w:rsidRPr="00355623">
        <w:rPr>
          <w:rFonts w:hint="cs"/>
          <w:b/>
          <w:bCs/>
          <w:szCs w:val="20"/>
          <w:rtl/>
        </w:rPr>
        <w:t>תכנית</w:t>
      </w:r>
      <w:r w:rsidR="00355623" w:rsidRPr="00355623">
        <w:rPr>
          <w:b/>
          <w:bCs/>
          <w:szCs w:val="20"/>
          <w:rtl/>
        </w:rPr>
        <w:t xml:space="preserve"> תלפיות</w:t>
      </w:r>
      <w:r w:rsidR="00355623" w:rsidRPr="00355623">
        <w:rPr>
          <w:b/>
          <w:bCs/>
          <w:szCs w:val="20"/>
          <w:u w:val="none"/>
          <w:rtl/>
        </w:rPr>
        <w:br/>
      </w:r>
      <w:r w:rsidR="00A22723">
        <w:rPr>
          <w:szCs w:val="20"/>
          <w:u w:val="none"/>
          <w:rtl/>
        </w:rPr>
        <w:fldChar w:fldCharType="begin"/>
      </w:r>
      <w:r w:rsidR="00A22723">
        <w:rPr>
          <w:szCs w:val="20"/>
          <w:u w:val="none"/>
          <w:rtl/>
        </w:rPr>
        <w:instrText xml:space="preserve"> </w:instrText>
      </w:r>
      <w:r w:rsidR="00A22723">
        <w:rPr>
          <w:rFonts w:hint="cs"/>
          <w:szCs w:val="20"/>
          <w:u w:val="none"/>
        </w:rPr>
        <w:instrText>DATE</w:instrText>
      </w:r>
      <w:r w:rsidR="00A22723">
        <w:rPr>
          <w:rFonts w:hint="cs"/>
          <w:szCs w:val="20"/>
          <w:u w:val="none"/>
          <w:rtl/>
        </w:rPr>
        <w:instrText xml:space="preserve"> \@ "</w:instrText>
      </w:r>
      <w:r w:rsidR="00A22723">
        <w:rPr>
          <w:rFonts w:hint="cs"/>
          <w:szCs w:val="20"/>
          <w:u w:val="none"/>
        </w:rPr>
        <w:instrText>dd MMMM yyyy</w:instrText>
      </w:r>
      <w:r w:rsidR="00A22723">
        <w:rPr>
          <w:rFonts w:hint="cs"/>
          <w:szCs w:val="20"/>
          <w:u w:val="none"/>
          <w:rtl/>
        </w:rPr>
        <w:instrText>"</w:instrText>
      </w:r>
      <w:r w:rsidR="00A22723">
        <w:rPr>
          <w:szCs w:val="20"/>
          <w:u w:val="none"/>
          <w:rtl/>
        </w:rPr>
        <w:instrText xml:space="preserve"> </w:instrText>
      </w:r>
      <w:r w:rsidR="00A22723">
        <w:rPr>
          <w:szCs w:val="20"/>
          <w:u w:val="none"/>
          <w:rtl/>
        </w:rPr>
        <w:fldChar w:fldCharType="separate"/>
      </w:r>
      <w:r w:rsidR="00F45A05">
        <w:rPr>
          <w:noProof/>
          <w:szCs w:val="20"/>
          <w:u w:val="none"/>
          <w:rtl/>
        </w:rPr>
        <w:t>‏03 דצמבר 2024</w:t>
      </w:r>
      <w:r w:rsidR="00A22723">
        <w:rPr>
          <w:szCs w:val="20"/>
          <w:u w:val="none"/>
          <w:rtl/>
        </w:rPr>
        <w:fldChar w:fldCharType="end"/>
      </w:r>
      <w:r w:rsidR="00355623" w:rsidRPr="00355623">
        <w:rPr>
          <w:szCs w:val="20"/>
          <w:u w:val="none"/>
          <w:rtl/>
        </w:rPr>
        <w:br/>
      </w:r>
      <w:r w:rsidR="00A22723">
        <w:rPr>
          <w:szCs w:val="20"/>
          <w:u w:val="none"/>
          <w:rtl/>
        </w:rPr>
        <w:fldChar w:fldCharType="begin"/>
      </w:r>
      <w:r w:rsidR="00A22723">
        <w:rPr>
          <w:szCs w:val="20"/>
          <w:u w:val="none"/>
          <w:rtl/>
        </w:rPr>
        <w:instrText xml:space="preserve"> </w:instrText>
      </w:r>
      <w:r w:rsidR="00A22723">
        <w:rPr>
          <w:rFonts w:hint="cs"/>
          <w:szCs w:val="20"/>
          <w:u w:val="none"/>
        </w:rPr>
        <w:instrText>DATE</w:instrText>
      </w:r>
      <w:r w:rsidR="00A22723">
        <w:rPr>
          <w:rFonts w:hint="cs"/>
          <w:szCs w:val="20"/>
          <w:u w:val="none"/>
          <w:rtl/>
        </w:rPr>
        <w:instrText xml:space="preserve"> \@ "</w:instrText>
      </w:r>
      <w:r w:rsidR="00A22723">
        <w:rPr>
          <w:rFonts w:hint="cs"/>
          <w:szCs w:val="20"/>
          <w:u w:val="none"/>
        </w:rPr>
        <w:instrText>dd MMMM yyyy" \h</w:instrText>
      </w:r>
      <w:r w:rsidR="00A22723">
        <w:rPr>
          <w:szCs w:val="20"/>
          <w:u w:val="none"/>
          <w:rtl/>
        </w:rPr>
        <w:instrText xml:space="preserve"> </w:instrText>
      </w:r>
      <w:r w:rsidR="00A22723">
        <w:rPr>
          <w:szCs w:val="20"/>
          <w:u w:val="none"/>
          <w:rtl/>
        </w:rPr>
        <w:fldChar w:fldCharType="separate"/>
      </w:r>
      <w:r w:rsidR="00F45A05">
        <w:rPr>
          <w:noProof/>
          <w:szCs w:val="20"/>
          <w:u w:val="none"/>
          <w:rtl/>
        </w:rPr>
        <w:t>‏ב' כסלו תשפ"ה</w:t>
      </w:r>
      <w:r w:rsidR="00A22723">
        <w:rPr>
          <w:szCs w:val="20"/>
          <w:u w:val="none"/>
          <w:rtl/>
        </w:rPr>
        <w:fldChar w:fldCharType="end"/>
      </w:r>
      <w:r w:rsidR="00355623">
        <w:rPr>
          <w:b/>
          <w:bCs/>
          <w:sz w:val="24"/>
          <w:u w:val="none"/>
          <w:rtl/>
        </w:rPr>
        <w:br/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36"/>
      </w:tblGrid>
      <w:tr w:rsidR="0053223A" w14:paraId="28F6A361" w14:textId="77777777" w:rsidTr="00F45A05">
        <w:trPr>
          <w:trHeight w:val="386"/>
        </w:trPr>
        <w:tc>
          <w:tcPr>
            <w:tcW w:w="3736" w:type="dxa"/>
            <w:tcBorders>
              <w:top w:val="nil"/>
              <w:bottom w:val="single" w:sz="4" w:space="0" w:color="auto"/>
            </w:tcBorders>
          </w:tcPr>
          <w:p w14:paraId="6D03C089" w14:textId="77777777" w:rsidR="0053223A" w:rsidRDefault="00F45A05" w:rsidP="0053223A">
            <w:pPr>
              <w:pStyle w:val="a1"/>
              <w:spacing w:line="360" w:lineRule="auto"/>
              <w:ind w:left="0" w:right="33" w:firstLine="0"/>
              <w:rPr>
                <w:sz w:val="24"/>
                <w:u w:val="none"/>
                <w:rtl/>
              </w:rPr>
            </w:pPr>
            <w:r>
              <w:rPr>
                <w:rFonts w:hint="cs"/>
                <w:sz w:val="24"/>
                <w:u w:val="none"/>
                <w:rtl/>
              </w:rPr>
              <w:t>סמל יואב סטרוגו, קצין מגד"ד</w:t>
            </w:r>
          </w:p>
          <w:p w14:paraId="00C21FC5" w14:textId="324976F3" w:rsidR="00F45A05" w:rsidRDefault="00F45A05" w:rsidP="0053223A">
            <w:pPr>
              <w:pStyle w:val="a1"/>
              <w:spacing w:line="360" w:lineRule="auto"/>
              <w:ind w:left="0" w:right="33" w:firstLine="0"/>
              <w:rPr>
                <w:sz w:val="24"/>
                <w:u w:val="none"/>
                <w:rtl/>
              </w:rPr>
            </w:pPr>
            <w:r>
              <w:rPr>
                <w:rFonts w:hint="cs"/>
                <w:sz w:val="24"/>
                <w:u w:val="none"/>
                <w:rtl/>
              </w:rPr>
              <w:t xml:space="preserve">סמל אייל </w:t>
            </w:r>
            <w:proofErr w:type="spellStart"/>
            <w:r>
              <w:rPr>
                <w:rFonts w:hint="cs"/>
                <w:sz w:val="24"/>
                <w:u w:val="none"/>
                <w:rtl/>
              </w:rPr>
              <w:t>אפרימה</w:t>
            </w:r>
            <w:proofErr w:type="spellEnd"/>
            <w:r>
              <w:rPr>
                <w:rFonts w:hint="cs"/>
                <w:sz w:val="24"/>
                <w:u w:val="none"/>
                <w:rtl/>
              </w:rPr>
              <w:t>, א' מגד"ד</w:t>
            </w:r>
          </w:p>
          <w:p w14:paraId="78FD5018" w14:textId="27DD8C40" w:rsidR="00F45A05" w:rsidRDefault="00F45A05" w:rsidP="0053223A">
            <w:pPr>
              <w:pStyle w:val="a1"/>
              <w:spacing w:line="360" w:lineRule="auto"/>
              <w:ind w:left="0" w:right="33" w:firstLine="0"/>
              <w:rPr>
                <w:sz w:val="24"/>
                <w:u w:val="none"/>
                <w:rtl/>
              </w:rPr>
            </w:pPr>
            <w:r>
              <w:rPr>
                <w:rFonts w:hint="cs"/>
                <w:sz w:val="24"/>
                <w:u w:val="none"/>
                <w:rtl/>
              </w:rPr>
              <w:t>סמל תומר וקס, א' מגד"ד</w:t>
            </w:r>
          </w:p>
        </w:tc>
      </w:tr>
    </w:tbl>
    <w:p w14:paraId="1BB22319" w14:textId="77777777" w:rsidR="00583F66" w:rsidRPr="00583F66" w:rsidRDefault="00583F66" w:rsidP="00583F66">
      <w:pPr>
        <w:pStyle w:val="a1"/>
        <w:spacing w:line="360" w:lineRule="auto"/>
        <w:ind w:left="0" w:right="33" w:firstLine="0"/>
        <w:rPr>
          <w:sz w:val="28"/>
          <w:szCs w:val="28"/>
          <w:u w:val="none"/>
          <w:rtl/>
        </w:rPr>
      </w:pPr>
    </w:p>
    <w:p w14:paraId="1BF93A45" w14:textId="2B34CE32" w:rsidR="009649DA" w:rsidRDefault="009649DA" w:rsidP="009649DA">
      <w:pPr>
        <w:pStyle w:val="a1"/>
        <w:spacing w:line="360" w:lineRule="auto"/>
        <w:ind w:left="0" w:right="33" w:firstLine="0"/>
        <w:jc w:val="center"/>
        <w:rPr>
          <w:b/>
          <w:bCs/>
          <w:sz w:val="24"/>
          <w:rtl/>
        </w:rPr>
      </w:pPr>
      <w:r w:rsidRPr="00B73987">
        <w:rPr>
          <w:rFonts w:hint="eastAsia"/>
          <w:b/>
          <w:bCs/>
          <w:sz w:val="24"/>
          <w:rtl/>
        </w:rPr>
        <w:t>הנדון</w:t>
      </w:r>
      <w:r w:rsidRPr="00B73987">
        <w:rPr>
          <w:b/>
          <w:bCs/>
          <w:sz w:val="24"/>
          <w:rtl/>
        </w:rPr>
        <w:t xml:space="preserve">: </w:t>
      </w:r>
      <w:r w:rsidR="00F45A05">
        <w:rPr>
          <w:rFonts w:hint="cs"/>
          <w:b/>
          <w:bCs/>
          <w:sz w:val="24"/>
          <w:rtl/>
        </w:rPr>
        <w:t xml:space="preserve">דוח התקדמות דו שבועי </w:t>
      </w:r>
      <w:r w:rsidR="00F45A05">
        <w:rPr>
          <w:b/>
          <w:bCs/>
          <w:sz w:val="24"/>
          <w:rtl/>
        </w:rPr>
        <w:t>–</w:t>
      </w:r>
      <w:r w:rsidR="00F45A05">
        <w:rPr>
          <w:rFonts w:hint="cs"/>
          <w:b/>
          <w:bCs/>
          <w:sz w:val="24"/>
          <w:rtl/>
        </w:rPr>
        <w:t xml:space="preserve"> שבוע &lt;שבוע&gt; </w:t>
      </w:r>
      <w:r w:rsidR="00F45A05">
        <w:rPr>
          <w:b/>
          <w:bCs/>
          <w:sz w:val="24"/>
          <w:rtl/>
        </w:rPr>
        <w:t>–</w:t>
      </w:r>
      <w:r w:rsidR="00F45A05">
        <w:rPr>
          <w:rFonts w:hint="cs"/>
          <w:b/>
          <w:bCs/>
          <w:sz w:val="24"/>
          <w:rtl/>
        </w:rPr>
        <w:t xml:space="preserve"> צוות &lt;שם הצוות&gt; - פרויקט &lt;שם הפרויקט&gt;</w:t>
      </w:r>
    </w:p>
    <w:p w14:paraId="4D1579F0" w14:textId="77777777" w:rsidR="00F45A05" w:rsidRDefault="00F45A05" w:rsidP="009649DA">
      <w:pPr>
        <w:pStyle w:val="a1"/>
        <w:spacing w:line="360" w:lineRule="auto"/>
        <w:ind w:left="0" w:right="33" w:firstLine="0"/>
        <w:jc w:val="center"/>
        <w:rPr>
          <w:b/>
          <w:bCs/>
          <w:sz w:val="24"/>
          <w:rtl/>
        </w:rPr>
      </w:pPr>
    </w:p>
    <w:p w14:paraId="433D27C8" w14:textId="37E1CE60" w:rsidR="009649DA" w:rsidRDefault="00F45A05" w:rsidP="009649DA">
      <w:pPr>
        <w:numPr>
          <w:ilvl w:val="0"/>
          <w:numId w:val="2"/>
        </w:numPr>
        <w:spacing w:line="360" w:lineRule="auto"/>
        <w:jc w:val="both"/>
        <w:rPr>
          <w:rFonts w:cs="David"/>
          <w:b/>
          <w:bCs/>
          <w:u w:val="single"/>
        </w:rPr>
      </w:pPr>
      <w:r>
        <w:rPr>
          <w:rFonts w:cs="David" w:hint="cs"/>
          <w:b/>
          <w:bCs/>
          <w:u w:val="single"/>
          <w:rtl/>
        </w:rPr>
        <w:t xml:space="preserve">יעדים לקראת הצגות </w:t>
      </w:r>
      <w:r w:rsidR="007048B5">
        <w:rPr>
          <w:rFonts w:cs="David" w:hint="cs"/>
          <w:b/>
          <w:bCs/>
          <w:u w:val="single"/>
          <w:rtl/>
        </w:rPr>
        <w:t>&lt;מופע הצגות קרוב: רבע/אמצע/חצי&gt;</w:t>
      </w:r>
      <w:r w:rsidR="00E57BA0">
        <w:rPr>
          <w:rFonts w:cs="David" w:hint="cs"/>
          <w:b/>
          <w:bCs/>
          <w:u w:val="single"/>
          <w:rtl/>
        </w:rPr>
        <w:t>:</w:t>
      </w:r>
    </w:p>
    <w:p w14:paraId="1AA01712" w14:textId="61D459B9" w:rsidR="00F45A05" w:rsidRPr="00F45A05" w:rsidRDefault="00F45A05" w:rsidP="00F45A05">
      <w:pPr>
        <w:spacing w:line="360" w:lineRule="auto"/>
        <w:ind w:left="340"/>
        <w:jc w:val="both"/>
        <w:rPr>
          <w:rFonts w:cs="David"/>
          <w:color w:val="4F81BD" w:themeColor="accent1"/>
        </w:rPr>
      </w:pPr>
      <w:r>
        <w:rPr>
          <w:rFonts w:cs="David" w:hint="cs"/>
          <w:color w:val="4F81BD" w:themeColor="accent1"/>
          <w:u w:val="single"/>
          <w:rtl/>
        </w:rPr>
        <w:t>[</w:t>
      </w:r>
      <w:r>
        <w:rPr>
          <w:rFonts w:cs="David" w:hint="cs"/>
          <w:color w:val="4F81BD" w:themeColor="accent1"/>
          <w:rtl/>
        </w:rPr>
        <w:t xml:space="preserve">כתבו את היעדים לקראת </w:t>
      </w:r>
      <w:r w:rsidR="007048B5">
        <w:rPr>
          <w:rFonts w:cs="David" w:hint="cs"/>
          <w:color w:val="4F81BD" w:themeColor="accent1"/>
          <w:rtl/>
        </w:rPr>
        <w:t>ההצגות</w:t>
      </w:r>
      <w:r>
        <w:rPr>
          <w:rFonts w:cs="David" w:hint="cs"/>
          <w:color w:val="4F81BD" w:themeColor="accent1"/>
          <w:rtl/>
        </w:rPr>
        <w:t>, פרטו כמשפט על כל יעד. יש למחוק את ההוראות לאחר המילוי]</w:t>
      </w:r>
    </w:p>
    <w:p w14:paraId="1C2BFEC6" w14:textId="39F5D9A2" w:rsidR="009649DA" w:rsidRDefault="00DB17A3" w:rsidP="009649DA">
      <w:pPr>
        <w:numPr>
          <w:ilvl w:val="1"/>
          <w:numId w:val="2"/>
        </w:numPr>
        <w:spacing w:line="360" w:lineRule="auto"/>
        <w:jc w:val="both"/>
        <w:rPr>
          <w:rFonts w:cs="David"/>
        </w:rPr>
      </w:pPr>
      <w:r>
        <w:rPr>
          <w:rFonts w:cs="David" w:hint="cs"/>
          <w:rtl/>
        </w:rPr>
        <w:t>&lt;</w:t>
      </w:r>
      <w:r w:rsidR="00F45A05">
        <w:rPr>
          <w:rFonts w:cs="David" w:hint="cs"/>
          <w:rtl/>
        </w:rPr>
        <w:t>יעד ראשון</w:t>
      </w:r>
      <w:r>
        <w:rPr>
          <w:rFonts w:cs="David" w:hint="cs"/>
          <w:rtl/>
        </w:rPr>
        <w:t>&gt;</w:t>
      </w:r>
    </w:p>
    <w:p w14:paraId="5ED9A09C" w14:textId="6D51B0EE" w:rsidR="009649DA" w:rsidRDefault="00DB17A3" w:rsidP="009649DA">
      <w:pPr>
        <w:numPr>
          <w:ilvl w:val="1"/>
          <w:numId w:val="2"/>
        </w:numPr>
        <w:spacing w:line="360" w:lineRule="auto"/>
        <w:jc w:val="both"/>
        <w:rPr>
          <w:rFonts w:cs="David"/>
        </w:rPr>
      </w:pPr>
      <w:r>
        <w:rPr>
          <w:rFonts w:cs="David" w:hint="cs"/>
          <w:rtl/>
        </w:rPr>
        <w:t>&lt;</w:t>
      </w:r>
      <w:r w:rsidR="00F45A05">
        <w:rPr>
          <w:rFonts w:cs="David" w:hint="cs"/>
          <w:rtl/>
        </w:rPr>
        <w:t>יעד שני</w:t>
      </w:r>
      <w:r>
        <w:rPr>
          <w:rFonts w:cs="David" w:hint="cs"/>
          <w:rtl/>
        </w:rPr>
        <w:t>&gt;</w:t>
      </w:r>
    </w:p>
    <w:p w14:paraId="2599C62B" w14:textId="0EBBDAD1" w:rsidR="00F45A05" w:rsidRPr="009649DA" w:rsidRDefault="00F45A05" w:rsidP="009649DA">
      <w:pPr>
        <w:numPr>
          <w:ilvl w:val="1"/>
          <w:numId w:val="2"/>
        </w:numPr>
        <w:spacing w:line="360" w:lineRule="auto"/>
        <w:jc w:val="both"/>
        <w:rPr>
          <w:rFonts w:cs="David"/>
        </w:rPr>
      </w:pPr>
      <w:r>
        <w:rPr>
          <w:rFonts w:cs="David" w:hint="cs"/>
          <w:rtl/>
        </w:rPr>
        <w:t>&lt;יעד שלישי&gt;</w:t>
      </w:r>
    </w:p>
    <w:p w14:paraId="5DF360BA" w14:textId="109C7E20" w:rsidR="009649DA" w:rsidRDefault="00F45A05" w:rsidP="009649DA">
      <w:pPr>
        <w:numPr>
          <w:ilvl w:val="0"/>
          <w:numId w:val="2"/>
        </w:numPr>
        <w:spacing w:line="360" w:lineRule="auto"/>
        <w:jc w:val="both"/>
        <w:rPr>
          <w:rFonts w:cs="David"/>
          <w:b/>
          <w:bCs/>
          <w:u w:val="single"/>
        </w:rPr>
      </w:pPr>
      <w:r>
        <w:rPr>
          <w:rFonts w:cs="David" w:hint="cs"/>
          <w:b/>
          <w:bCs/>
          <w:u w:val="single"/>
          <w:rtl/>
        </w:rPr>
        <w:t>התקדמות</w:t>
      </w:r>
      <w:r w:rsidR="00E57BA0">
        <w:rPr>
          <w:rFonts w:cs="David" w:hint="cs"/>
          <w:b/>
          <w:bCs/>
          <w:u w:val="single"/>
          <w:rtl/>
        </w:rPr>
        <w:t>:</w:t>
      </w:r>
    </w:p>
    <w:p w14:paraId="1EE2EB5A" w14:textId="17D66255" w:rsidR="00F45A05" w:rsidRDefault="00F45A05" w:rsidP="00F45A05">
      <w:pPr>
        <w:spacing w:line="360" w:lineRule="auto"/>
        <w:ind w:left="340"/>
        <w:jc w:val="both"/>
        <w:rPr>
          <w:rFonts w:cs="David"/>
          <w:color w:val="4F81BD" w:themeColor="accent1"/>
          <w:rtl/>
        </w:rPr>
      </w:pPr>
      <w:r>
        <w:rPr>
          <w:rFonts w:cs="David" w:hint="cs"/>
          <w:color w:val="4F81BD" w:themeColor="accent1"/>
          <w:rtl/>
        </w:rPr>
        <w:t xml:space="preserve">[תארו בפסקה את ההתקדמות שלכם לאורך השבועיים האחרונים. ענו על השאלות הבאות </w:t>
      </w:r>
      <w:r>
        <w:rPr>
          <w:rFonts w:cs="David"/>
          <w:color w:val="4F81BD" w:themeColor="accent1"/>
          <w:rtl/>
        </w:rPr>
        <w:t>–</w:t>
      </w:r>
      <w:r>
        <w:rPr>
          <w:rFonts w:cs="David" w:hint="cs"/>
          <w:color w:val="4F81BD" w:themeColor="accent1"/>
          <w:rtl/>
        </w:rPr>
        <w:t xml:space="preserve"> </w:t>
      </w:r>
      <w:r w:rsidRPr="00F45A05">
        <w:rPr>
          <w:rFonts w:cs="David" w:hint="cs"/>
          <w:b/>
          <w:bCs/>
          <w:color w:val="4F81BD" w:themeColor="accent1"/>
          <w:rtl/>
        </w:rPr>
        <w:t>איפה אתם עומדים אל מול היעדים</w:t>
      </w:r>
      <w:r>
        <w:rPr>
          <w:rFonts w:cs="David" w:hint="cs"/>
          <w:color w:val="4F81BD" w:themeColor="accent1"/>
          <w:rtl/>
        </w:rPr>
        <w:t xml:space="preserve">? </w:t>
      </w:r>
      <w:r w:rsidRPr="00F45A05">
        <w:rPr>
          <w:rFonts w:cs="David" w:hint="cs"/>
          <w:b/>
          <w:bCs/>
          <w:color w:val="4F81BD" w:themeColor="accent1"/>
          <w:rtl/>
        </w:rPr>
        <w:t>איפה מרכז העבודה שלכם כרגע? מה האתגרים שאתם חווים</w:t>
      </w:r>
      <w:r>
        <w:rPr>
          <w:rFonts w:cs="David" w:hint="cs"/>
          <w:color w:val="4F81BD" w:themeColor="accent1"/>
          <w:rtl/>
        </w:rPr>
        <w:t>? יש למחוק את ההוראות לאחר המילוי]</w:t>
      </w:r>
    </w:p>
    <w:p w14:paraId="66D227E6" w14:textId="41CA8437" w:rsidR="00F45A05" w:rsidRDefault="00F45A05" w:rsidP="008C6603">
      <w:pPr>
        <w:tabs>
          <w:tab w:val="center" w:pos="4705"/>
        </w:tabs>
        <w:spacing w:line="360" w:lineRule="auto"/>
        <w:ind w:left="340"/>
        <w:jc w:val="both"/>
        <w:rPr>
          <w:rFonts w:cs="David"/>
        </w:rPr>
      </w:pPr>
      <w:r>
        <w:rPr>
          <w:rFonts w:cs="David" w:hint="cs"/>
          <w:rtl/>
        </w:rPr>
        <w:t>&lt;פרטו את התקדמותכם לפי ההוראות&gt;</w:t>
      </w:r>
      <w:r w:rsidR="008C6603">
        <w:rPr>
          <w:rFonts w:cs="David"/>
          <w:rtl/>
        </w:rPr>
        <w:tab/>
      </w:r>
    </w:p>
    <w:p w14:paraId="3BF45A9B" w14:textId="48723BF2" w:rsidR="008C6603" w:rsidRPr="008C6603" w:rsidRDefault="008C6603" w:rsidP="00C0476C">
      <w:pPr>
        <w:pStyle w:val="ListParagraph"/>
        <w:tabs>
          <w:tab w:val="center" w:pos="4705"/>
        </w:tabs>
        <w:spacing w:line="360" w:lineRule="auto"/>
        <w:ind w:left="340"/>
        <w:jc w:val="both"/>
        <w:rPr>
          <w:rFonts w:cs="David"/>
          <w:color w:val="4F81BD" w:themeColor="accent1"/>
        </w:rPr>
      </w:pPr>
    </w:p>
    <w:p w14:paraId="131EBA09" w14:textId="77777777" w:rsidR="00C6290F" w:rsidRPr="009649DA" w:rsidRDefault="009649DA" w:rsidP="009649DA">
      <w:pPr>
        <w:numPr>
          <w:ilvl w:val="0"/>
          <w:numId w:val="2"/>
        </w:num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>בברכה,</w:t>
      </w:r>
    </w:p>
    <w:p w14:paraId="1CD39A1A" w14:textId="77777777" w:rsidR="00D15525" w:rsidRDefault="00D15525" w:rsidP="00E50DB4">
      <w:pPr>
        <w:spacing w:line="360" w:lineRule="auto"/>
        <w:ind w:left="6802"/>
        <w:jc w:val="both"/>
        <w:rPr>
          <w:rFonts w:cs="David"/>
          <w:b/>
          <w:bCs/>
          <w:rtl/>
          <w:lang w:eastAsia="en-US"/>
        </w:rPr>
      </w:pPr>
    </w:p>
    <w:p w14:paraId="7CCB9F13" w14:textId="77777777" w:rsidR="00544C11" w:rsidRPr="009649DA" w:rsidRDefault="00310307" w:rsidP="009649DA">
      <w:pPr>
        <w:spacing w:line="360" w:lineRule="auto"/>
        <w:ind w:left="6802"/>
        <w:jc w:val="both"/>
        <w:rPr>
          <w:rFonts w:cs="David"/>
          <w:rtl/>
        </w:rPr>
      </w:pPr>
      <w:r>
        <w:rPr>
          <w:rFonts w:cs="David" w:hint="cs"/>
          <w:b/>
          <w:bCs/>
          <w:rtl/>
          <w:lang w:eastAsia="en-US"/>
        </w:rPr>
        <w:t>&lt;</w:t>
      </w:r>
      <w:r w:rsidR="009649DA" w:rsidRPr="009649DA">
        <w:rPr>
          <w:rFonts w:cs="David" w:hint="cs"/>
          <w:b/>
          <w:bCs/>
          <w:rtl/>
          <w:lang w:eastAsia="en-US"/>
        </w:rPr>
        <w:t>שם מלא</w:t>
      </w:r>
      <w:r>
        <w:rPr>
          <w:rFonts w:cs="David" w:hint="cs"/>
          <w:b/>
          <w:bCs/>
          <w:rtl/>
          <w:lang w:eastAsia="en-US"/>
        </w:rPr>
        <w:t>&gt;</w:t>
      </w:r>
      <w:r w:rsidR="00E32677" w:rsidRPr="009649DA">
        <w:rPr>
          <w:rFonts w:cs="David" w:hint="cs"/>
          <w:b/>
          <w:bCs/>
          <w:rtl/>
          <w:lang w:eastAsia="en-US"/>
        </w:rPr>
        <w:t>,</w:t>
      </w:r>
      <w:r w:rsidR="00E32677" w:rsidRPr="00D15525">
        <w:rPr>
          <w:rFonts w:cs="David" w:hint="cs"/>
          <w:rtl/>
          <w:lang w:eastAsia="en-US"/>
        </w:rPr>
        <w:t xml:space="preserve"> </w:t>
      </w:r>
      <w:r>
        <w:rPr>
          <w:rFonts w:cs="David" w:hint="cs"/>
          <w:rtl/>
          <w:lang w:eastAsia="en-US"/>
        </w:rPr>
        <w:t>&lt;</w:t>
      </w:r>
      <w:r w:rsidR="009649DA">
        <w:rPr>
          <w:rFonts w:cs="David" w:hint="cs"/>
          <w:rtl/>
          <w:lang w:eastAsia="en-US"/>
        </w:rPr>
        <w:t>דרגה</w:t>
      </w:r>
      <w:r>
        <w:rPr>
          <w:rFonts w:cs="David" w:hint="cs"/>
          <w:rtl/>
          <w:lang w:eastAsia="en-US"/>
        </w:rPr>
        <w:t>&gt;</w:t>
      </w:r>
      <w:r w:rsidR="00E32677" w:rsidRPr="00D15525">
        <w:rPr>
          <w:rFonts w:cs="David"/>
          <w:rtl/>
          <w:lang w:eastAsia="en-US"/>
        </w:rPr>
        <w:br/>
      </w:r>
      <w:r>
        <w:rPr>
          <w:rFonts w:cs="David" w:hint="cs"/>
          <w:b/>
          <w:bCs/>
          <w:rtl/>
          <w:lang w:eastAsia="en-US"/>
        </w:rPr>
        <w:t>&lt;</w:t>
      </w:r>
      <w:r w:rsidR="009649DA" w:rsidRPr="009649DA">
        <w:rPr>
          <w:rFonts w:cs="David" w:hint="cs"/>
          <w:b/>
          <w:bCs/>
          <w:rtl/>
          <w:lang w:eastAsia="en-US"/>
        </w:rPr>
        <w:t>כותרת התפקיד</w:t>
      </w:r>
      <w:r>
        <w:rPr>
          <w:rFonts w:cs="David" w:hint="cs"/>
          <w:b/>
          <w:bCs/>
          <w:rtl/>
          <w:lang w:eastAsia="en-US"/>
        </w:rPr>
        <w:t>&gt;</w:t>
      </w:r>
      <w:r w:rsidR="00E32677" w:rsidRPr="00D15525">
        <w:rPr>
          <w:rFonts w:cs="David"/>
          <w:rtl/>
          <w:lang w:eastAsia="en-US"/>
        </w:rPr>
        <w:br/>
      </w:r>
    </w:p>
    <w:sectPr w:rsidR="00544C11" w:rsidRPr="009649DA" w:rsidSect="0047337F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1418" w:bottom="851" w:left="1418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6D2B8" w14:textId="77777777" w:rsidR="00F45A05" w:rsidRDefault="00F45A05">
      <w:r>
        <w:separator/>
      </w:r>
    </w:p>
  </w:endnote>
  <w:endnote w:type="continuationSeparator" w:id="0">
    <w:p w14:paraId="444C2A48" w14:textId="77777777" w:rsidR="00F45A05" w:rsidRDefault="00F4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0BD1C" w14:textId="77777777" w:rsidR="00A35D22" w:rsidRPr="005947DA" w:rsidRDefault="00A35D22">
    <w:pPr>
      <w:pStyle w:val="Footer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C6234" w14:textId="77777777" w:rsidR="00A35D22" w:rsidRPr="006D71F6" w:rsidRDefault="00A35D22" w:rsidP="006D71F6">
    <w:pPr>
      <w:pStyle w:val="Footer"/>
      <w:jc w:val="center"/>
      <w:rPr>
        <w:rFonts w:cs="David"/>
        <w:sz w:val="20"/>
        <w:szCs w:val="20"/>
        <w:u w:val="single"/>
      </w:rPr>
    </w:pPr>
    <w:r w:rsidRPr="006D71F6">
      <w:rPr>
        <w:rFonts w:cs="David" w:hint="cs"/>
        <w:sz w:val="20"/>
        <w:szCs w:val="20"/>
        <w:u w:val="single"/>
        <w:rtl/>
      </w:rPr>
      <w:t>בלמ"ס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97F86" w14:textId="77777777" w:rsidR="00F45A05" w:rsidRDefault="00F45A05">
      <w:r>
        <w:separator/>
      </w:r>
    </w:p>
  </w:footnote>
  <w:footnote w:type="continuationSeparator" w:id="0">
    <w:p w14:paraId="50605DFC" w14:textId="77777777" w:rsidR="00F45A05" w:rsidRDefault="00F4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A0366" w14:textId="755CFA20" w:rsidR="00A35D22" w:rsidRDefault="007048B5">
    <w:pPr>
      <w:pStyle w:val="Header"/>
      <w:framePr w:wrap="around" w:vAnchor="text" w:hAnchor="text" w:xAlign="center" w:y="1"/>
      <w:rPr>
        <w:rStyle w:val="PageNumber"/>
      </w:rPr>
    </w:pPr>
    <w:r>
      <w:rPr>
        <w:noProof/>
        <w:rtl/>
        <w:lang w:val="he-I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F49F8E" wp14:editId="1BFCDAE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0215" cy="345440"/>
              <wp:effectExtent l="0" t="0" r="6985" b="16510"/>
              <wp:wrapNone/>
              <wp:docPr id="60459796" name="Text Box 2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21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65F92F" w14:textId="21156EAC" w:rsidR="007048B5" w:rsidRPr="007048B5" w:rsidRDefault="007048B5" w:rsidP="007048B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048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- בלמ"ס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F49F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- בלמ&quot;ס -" style="position:absolute;left:0;text-align:left;margin-left:0;margin-top:0;width:35.45pt;height:27.2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5665F92F" w14:textId="21156EAC" w:rsidR="007048B5" w:rsidRPr="007048B5" w:rsidRDefault="007048B5" w:rsidP="007048B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048B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- בלמ"ס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655D3">
      <w:rPr>
        <w:rStyle w:val="PageNumber"/>
        <w:rtl/>
      </w:rPr>
      <w:fldChar w:fldCharType="begin"/>
    </w:r>
    <w:r w:rsidR="00A35D22">
      <w:rPr>
        <w:rStyle w:val="PageNumber"/>
      </w:rPr>
      <w:instrText xml:space="preserve">PAGE  </w:instrText>
    </w:r>
    <w:r w:rsidR="006655D3">
      <w:rPr>
        <w:rStyle w:val="PageNumber"/>
        <w:rtl/>
      </w:rPr>
      <w:fldChar w:fldCharType="separate"/>
    </w:r>
    <w:r w:rsidR="00A35D22">
      <w:rPr>
        <w:rStyle w:val="PageNumber"/>
        <w:rtl/>
      </w:rPr>
      <w:t>1</w:t>
    </w:r>
    <w:r w:rsidR="006655D3">
      <w:rPr>
        <w:rStyle w:val="PageNumber"/>
        <w:rtl/>
      </w:rPr>
      <w:fldChar w:fldCharType="end"/>
    </w:r>
  </w:p>
  <w:p w14:paraId="4091219E" w14:textId="77777777" w:rsidR="00A35D22" w:rsidRDefault="00A35D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60E19" w14:textId="35346696" w:rsidR="00A35D22" w:rsidRPr="005947DA" w:rsidRDefault="007048B5">
    <w:pPr>
      <w:pStyle w:val="Footer"/>
      <w:rPr>
        <w:rFonts w:cs="David"/>
        <w:sz w:val="18"/>
        <w:szCs w:val="20"/>
        <w:rtl/>
      </w:rPr>
    </w:pPr>
    <w:r>
      <w:rPr>
        <w:rFonts w:hint="cs"/>
        <w:noProof/>
        <w:rtl/>
        <w:lang w:val="he-I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506BA0" wp14:editId="208B1A3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0215" cy="345440"/>
              <wp:effectExtent l="0" t="0" r="6985" b="16510"/>
              <wp:wrapNone/>
              <wp:docPr id="1924865532" name="Text Box 3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21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976867" w14:textId="728D1AD8" w:rsidR="007048B5" w:rsidRPr="007048B5" w:rsidRDefault="007048B5" w:rsidP="007048B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048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- בלמ"ס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06B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- בלמ&quot;ס -" style="position:absolute;left:0;text-align:left;margin-left:0;margin-top:0;width:35.45pt;height:27.2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53976867" w14:textId="728D1AD8" w:rsidR="007048B5" w:rsidRPr="007048B5" w:rsidRDefault="007048B5" w:rsidP="007048B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048B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- בלמ"ס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35D22">
      <w:rPr>
        <w:rFonts w:hint="cs"/>
        <w:rtl/>
      </w:rPr>
      <w:tab/>
    </w:r>
  </w:p>
  <w:p w14:paraId="5567C360" w14:textId="77777777" w:rsidR="00A35D22" w:rsidRPr="00870AD0" w:rsidRDefault="00A35D22" w:rsidP="000219FA">
    <w:pPr>
      <w:pStyle w:val="Footer"/>
      <w:jc w:val="center"/>
      <w:rPr>
        <w:rFonts w:cs="David"/>
        <w:sz w:val="20"/>
        <w:szCs w:val="20"/>
        <w:u w:val="single"/>
        <w:rtl/>
      </w:rPr>
    </w:pPr>
    <w:r w:rsidRPr="00870AD0">
      <w:rPr>
        <w:rFonts w:cs="David" w:hint="cs"/>
        <w:sz w:val="18"/>
        <w:szCs w:val="20"/>
        <w:u w:val="single"/>
        <w:rtl/>
      </w:rPr>
      <w:t>בלמ"ס</w:t>
    </w:r>
  </w:p>
  <w:p w14:paraId="08BF221B" w14:textId="77777777" w:rsidR="00A35D22" w:rsidRDefault="006655D3" w:rsidP="000219FA">
    <w:pPr>
      <w:pStyle w:val="Header"/>
      <w:jc w:val="center"/>
      <w:rPr>
        <w:u w:val="single"/>
        <w:rtl/>
      </w:rPr>
    </w:pPr>
    <w:r w:rsidRPr="00870AD0">
      <w:rPr>
        <w:rFonts w:cs="David"/>
        <w:sz w:val="18"/>
        <w:szCs w:val="20"/>
        <w:rtl/>
      </w:rPr>
      <w:fldChar w:fldCharType="begin"/>
    </w:r>
    <w:r w:rsidR="00A35D22" w:rsidRPr="00870AD0">
      <w:rPr>
        <w:rFonts w:cs="David"/>
        <w:sz w:val="18"/>
        <w:szCs w:val="20"/>
        <w:rtl/>
      </w:rPr>
      <w:instrText xml:space="preserve"> </w:instrText>
    </w:r>
    <w:r w:rsidR="00A35D22" w:rsidRPr="00870AD0">
      <w:rPr>
        <w:rFonts w:cs="David"/>
        <w:sz w:val="18"/>
        <w:szCs w:val="20"/>
      </w:rPr>
      <w:instrText>PAGE  \* Arabic  \* MERGEFORMAT</w:instrText>
    </w:r>
    <w:r w:rsidR="00A35D22" w:rsidRPr="00870AD0">
      <w:rPr>
        <w:rFonts w:cs="David"/>
        <w:sz w:val="18"/>
        <w:szCs w:val="20"/>
        <w:rtl/>
      </w:rPr>
      <w:instrText xml:space="preserve"> </w:instrText>
    </w:r>
    <w:r w:rsidRPr="00870AD0">
      <w:rPr>
        <w:rFonts w:cs="David"/>
        <w:sz w:val="18"/>
        <w:szCs w:val="20"/>
        <w:rtl/>
      </w:rPr>
      <w:fldChar w:fldCharType="separate"/>
    </w:r>
    <w:r w:rsidR="009649DA">
      <w:rPr>
        <w:rFonts w:cs="David"/>
        <w:noProof/>
        <w:sz w:val="18"/>
        <w:szCs w:val="20"/>
        <w:rtl/>
      </w:rPr>
      <w:t>2</w:t>
    </w:r>
    <w:r w:rsidRPr="00870AD0">
      <w:rPr>
        <w:rFonts w:cs="David"/>
        <w:sz w:val="18"/>
        <w:szCs w:val="20"/>
        <w:rtl/>
      </w:rPr>
      <w:fldChar w:fldCharType="end"/>
    </w:r>
  </w:p>
  <w:p w14:paraId="278C0C53" w14:textId="77777777" w:rsidR="00A35D22" w:rsidRDefault="00A35D22">
    <w:pPr>
      <w:pStyle w:val="Header"/>
      <w:rPr>
        <w:szCs w:val="1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FC775" w14:textId="369961C6" w:rsidR="00544C11" w:rsidRPr="00544C11" w:rsidRDefault="007048B5">
    <w:pPr>
      <w:pStyle w:val="Header"/>
      <w:jc w:val="center"/>
      <w:rPr>
        <w:rFonts w:cs="David"/>
        <w:sz w:val="20"/>
        <w:szCs w:val="20"/>
        <w:u w:val="single"/>
        <w:rtl/>
      </w:rPr>
    </w:pPr>
    <w:r>
      <w:rPr>
        <w:rFonts w:cs="David" w:hint="cs"/>
        <w:noProof/>
        <w:sz w:val="20"/>
        <w:szCs w:val="20"/>
        <w:u w:val="single"/>
        <w:rtl/>
        <w:lang w:val="he-I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48C47E" wp14:editId="4105EBEF">
              <wp:simplePos x="899160" y="449580"/>
              <wp:positionH relativeFrom="page">
                <wp:align>center</wp:align>
              </wp:positionH>
              <wp:positionV relativeFrom="page">
                <wp:align>top</wp:align>
              </wp:positionV>
              <wp:extent cx="450215" cy="345440"/>
              <wp:effectExtent l="0" t="0" r="6985" b="16510"/>
              <wp:wrapNone/>
              <wp:docPr id="1663920101" name="Text Box 1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21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FD261C" w14:textId="32ABEE18" w:rsidR="007048B5" w:rsidRPr="007048B5" w:rsidRDefault="007048B5" w:rsidP="007048B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048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- בלמ"ס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48C47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- בלמ&quot;ס -" style="position:absolute;left:0;text-align:left;margin-left:0;margin-top:0;width:35.45pt;height:27.2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48FD261C" w14:textId="32ABEE18" w:rsidR="007048B5" w:rsidRPr="007048B5" w:rsidRDefault="007048B5" w:rsidP="007048B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048B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- בלמ"ס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44C11" w:rsidRPr="00544C11">
      <w:rPr>
        <w:rFonts w:cs="David" w:hint="cs"/>
        <w:sz w:val="20"/>
        <w:szCs w:val="20"/>
        <w:u w:val="single"/>
        <w:rtl/>
      </w:rPr>
      <w:t>בלמ"ס</w:t>
    </w:r>
  </w:p>
  <w:p w14:paraId="2823C2C6" w14:textId="77777777" w:rsidR="00544C11" w:rsidRPr="00544C11" w:rsidRDefault="006655D3">
    <w:pPr>
      <w:pStyle w:val="Header"/>
      <w:jc w:val="center"/>
      <w:rPr>
        <w:rFonts w:cs="David"/>
        <w:sz w:val="20"/>
        <w:szCs w:val="20"/>
      </w:rPr>
    </w:pPr>
    <w:r w:rsidRPr="00544C11">
      <w:rPr>
        <w:rFonts w:cs="David"/>
        <w:sz w:val="20"/>
        <w:szCs w:val="20"/>
      </w:rPr>
      <w:fldChar w:fldCharType="begin"/>
    </w:r>
    <w:r w:rsidR="00544C11" w:rsidRPr="00544C11">
      <w:rPr>
        <w:rFonts w:cs="David"/>
        <w:sz w:val="20"/>
        <w:szCs w:val="20"/>
      </w:rPr>
      <w:instrText xml:space="preserve"> PAGE   \* MERGEFORMAT </w:instrText>
    </w:r>
    <w:r w:rsidRPr="00544C11">
      <w:rPr>
        <w:rFonts w:cs="David"/>
        <w:sz w:val="20"/>
        <w:szCs w:val="20"/>
      </w:rPr>
      <w:fldChar w:fldCharType="separate"/>
    </w:r>
    <w:r w:rsidR="00FB40AE" w:rsidRPr="00FB40AE">
      <w:rPr>
        <w:rFonts w:cs="David"/>
        <w:noProof/>
        <w:sz w:val="20"/>
        <w:szCs w:val="20"/>
        <w:rtl/>
        <w:lang w:val="he-IL"/>
      </w:rPr>
      <w:t>1</w:t>
    </w:r>
    <w:r w:rsidRPr="00544C11">
      <w:rPr>
        <w:rFonts w:cs="David"/>
        <w:sz w:val="20"/>
        <w:szCs w:val="20"/>
      </w:rPr>
      <w:fldChar w:fldCharType="end"/>
    </w:r>
  </w:p>
  <w:p w14:paraId="7EF3F5BA" w14:textId="77777777" w:rsidR="00A35D22" w:rsidRDefault="00A35D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67C83"/>
    <w:multiLevelType w:val="hybridMultilevel"/>
    <w:tmpl w:val="2D907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5C48"/>
    <w:multiLevelType w:val="hybridMultilevel"/>
    <w:tmpl w:val="18E6A824"/>
    <w:lvl w:ilvl="0" w:tplc="CD34DB70">
      <w:start w:val="1"/>
      <w:numFmt w:val="hebrew1"/>
      <w:lvlText w:val="%1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249BF"/>
    <w:multiLevelType w:val="hybridMultilevel"/>
    <w:tmpl w:val="0978C4E2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424420"/>
    <w:multiLevelType w:val="hybridMultilevel"/>
    <w:tmpl w:val="011004AE"/>
    <w:lvl w:ilvl="0" w:tplc="5BCAD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564209"/>
    <w:multiLevelType w:val="hybridMultilevel"/>
    <w:tmpl w:val="07C66F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5B56E54"/>
    <w:multiLevelType w:val="hybridMultilevel"/>
    <w:tmpl w:val="0CCE75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764F00"/>
    <w:multiLevelType w:val="hybridMultilevel"/>
    <w:tmpl w:val="E7F4F844"/>
    <w:lvl w:ilvl="0" w:tplc="F62EF69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10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7" w15:restartNumberingAfterBreak="0">
    <w:nsid w:val="20AB75FF"/>
    <w:multiLevelType w:val="multilevel"/>
    <w:tmpl w:val="6B064A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David" w:hint="default"/>
      </w:rPr>
    </w:lvl>
    <w:lvl w:ilvl="1">
      <w:start w:val="1"/>
      <w:numFmt w:val="hebrew1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rFonts w:hint="default"/>
      </w:rPr>
    </w:lvl>
  </w:abstractNum>
  <w:abstractNum w:abstractNumId="8" w15:restartNumberingAfterBreak="0">
    <w:nsid w:val="21305DDF"/>
    <w:multiLevelType w:val="hybridMultilevel"/>
    <w:tmpl w:val="1A7C8B0A"/>
    <w:lvl w:ilvl="0" w:tplc="F62EF69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84788D26">
      <w:start w:val="1"/>
      <w:numFmt w:val="hebrew1"/>
      <w:lvlText w:val="%2."/>
      <w:lvlJc w:val="center"/>
      <w:pPr>
        <w:ind w:left="110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9" w15:restartNumberingAfterBreak="0">
    <w:nsid w:val="21601262"/>
    <w:multiLevelType w:val="hybridMultilevel"/>
    <w:tmpl w:val="3E10696E"/>
    <w:lvl w:ilvl="0" w:tplc="423A3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12605"/>
    <w:multiLevelType w:val="hybridMultilevel"/>
    <w:tmpl w:val="854C5EC2"/>
    <w:lvl w:ilvl="0" w:tplc="9C004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 w:val="0"/>
        <w:iCs w:val="0"/>
        <w:sz w:val="20"/>
        <w:szCs w:val="20"/>
      </w:rPr>
    </w:lvl>
    <w:lvl w:ilvl="1" w:tplc="04090013">
      <w:start w:val="1"/>
      <w:numFmt w:val="hebrew1"/>
      <w:lvlText w:val="%2."/>
      <w:lvlJc w:val="center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6227BF"/>
    <w:multiLevelType w:val="hybridMultilevel"/>
    <w:tmpl w:val="958CA272"/>
    <w:lvl w:ilvl="0" w:tplc="95C051D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u w:val="none"/>
      </w:rPr>
    </w:lvl>
    <w:lvl w:ilvl="1" w:tplc="4210D626">
      <w:start w:val="1"/>
      <w:numFmt w:val="hebrew1"/>
      <w:lvlText w:val="%2."/>
      <w:lvlJc w:val="left"/>
      <w:pPr>
        <w:ind w:left="1440" w:hanging="360"/>
      </w:pPr>
      <w:rPr>
        <w:rFonts w:cs="Times New Roman" w:hint="default"/>
        <w:b w:val="0"/>
        <w:bCs w:val="0"/>
        <w:sz w:val="2"/>
        <w:szCs w:val="24"/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F6868EC"/>
    <w:multiLevelType w:val="hybridMultilevel"/>
    <w:tmpl w:val="D938CAC6"/>
    <w:lvl w:ilvl="0" w:tplc="FF286C98">
      <w:start w:val="1"/>
      <w:numFmt w:val="decimal"/>
      <w:lvlText w:val="%1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77365"/>
    <w:multiLevelType w:val="hybridMultilevel"/>
    <w:tmpl w:val="5BCC0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FC531B"/>
    <w:multiLevelType w:val="hybridMultilevel"/>
    <w:tmpl w:val="03729034"/>
    <w:lvl w:ilvl="0" w:tplc="0409000F">
      <w:start w:val="1"/>
      <w:numFmt w:val="decimal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15" w15:restartNumberingAfterBreak="0">
    <w:nsid w:val="4EB23E0B"/>
    <w:multiLevelType w:val="hybridMultilevel"/>
    <w:tmpl w:val="C338EAB0"/>
    <w:lvl w:ilvl="0" w:tplc="79CABEC2">
      <w:start w:val="1"/>
      <w:numFmt w:val="hebrew1"/>
      <w:lvlText w:val="%1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63B6E"/>
    <w:multiLevelType w:val="multilevel"/>
    <w:tmpl w:val="AF90C1B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bCs w:val="0"/>
        <w:szCs w:val="24"/>
        <w:lang w:bidi="he-IL"/>
      </w:rPr>
    </w:lvl>
    <w:lvl w:ilvl="1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cs="David" w:hint="default"/>
        <w:b w:val="0"/>
        <w:bCs w:val="0"/>
        <w:szCs w:val="24"/>
        <w:lang w:val="en-US"/>
      </w:rPr>
    </w:lvl>
    <w:lvl w:ilvl="2">
      <w:start w:val="1"/>
      <w:numFmt w:val="decimal"/>
      <w:lvlText w:val="%3)"/>
      <w:lvlJc w:val="left"/>
      <w:pPr>
        <w:ind w:left="1154" w:hanging="360"/>
      </w:pPr>
      <w:rPr>
        <w:b w:val="0"/>
        <w:bCs w:val="0"/>
      </w:rPr>
    </w:lvl>
    <w:lvl w:ilvl="3">
      <w:start w:val="1"/>
      <w:numFmt w:val="hebrew1"/>
      <w:lvlText w:val="%4)"/>
      <w:lvlJc w:val="left"/>
      <w:pPr>
        <w:ind w:left="1607" w:hanging="360"/>
      </w:pPr>
      <w:rPr>
        <w:rFonts w:hint="default"/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  <w:szCs w:val="24"/>
      </w:rPr>
    </w:lvl>
    <w:lvl w:ilvl="5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cs="David" w:hint="default"/>
        <w:szCs w:val="24"/>
      </w:rPr>
    </w:lvl>
    <w:lvl w:ilvl="6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cs="David" w:hint="default"/>
        <w:szCs w:val="24"/>
      </w:rPr>
    </w:lvl>
    <w:lvl w:ilvl="7">
      <w:start w:val="1"/>
      <w:numFmt w:val="hebrew1"/>
      <w:lvlText w:val="%8."/>
      <w:lvlJc w:val="left"/>
      <w:pPr>
        <w:tabs>
          <w:tab w:val="num" w:pos="3168"/>
        </w:tabs>
        <w:ind w:left="3168" w:hanging="475"/>
      </w:pPr>
      <w:rPr>
        <w:rFonts w:cs="David" w:hint="default"/>
        <w:szCs w:val="24"/>
      </w:rPr>
    </w:lvl>
    <w:lvl w:ilvl="8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cs="David" w:hint="default"/>
        <w:szCs w:val="24"/>
      </w:rPr>
    </w:lvl>
  </w:abstractNum>
  <w:abstractNum w:abstractNumId="17" w15:restartNumberingAfterBreak="0">
    <w:nsid w:val="5562475F"/>
    <w:multiLevelType w:val="hybridMultilevel"/>
    <w:tmpl w:val="03729034"/>
    <w:lvl w:ilvl="0" w:tplc="0409000F">
      <w:start w:val="1"/>
      <w:numFmt w:val="decimal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18" w15:restartNumberingAfterBreak="0">
    <w:nsid w:val="5BD41A5C"/>
    <w:multiLevelType w:val="hybridMultilevel"/>
    <w:tmpl w:val="C83073C8"/>
    <w:lvl w:ilvl="0" w:tplc="25BC06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  <w:lang w:bidi="he-IL"/>
      </w:rPr>
    </w:lvl>
    <w:lvl w:ilvl="1" w:tplc="CF78B5CA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  <w:lang w:val="en-US"/>
      </w:rPr>
    </w:lvl>
    <w:lvl w:ilvl="2" w:tplc="04090011">
      <w:start w:val="1"/>
      <w:numFmt w:val="decimal"/>
      <w:lvlText w:val="%3)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0C149558">
      <w:start w:val="1"/>
      <w:numFmt w:val="hebrew1"/>
      <w:lvlText w:val="%4)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19" w15:restartNumberingAfterBreak="0">
    <w:nsid w:val="5ED90536"/>
    <w:multiLevelType w:val="hybridMultilevel"/>
    <w:tmpl w:val="50729F2E"/>
    <w:lvl w:ilvl="0" w:tplc="95C051D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 w15:restartNumberingAfterBreak="0">
    <w:nsid w:val="680F58D2"/>
    <w:multiLevelType w:val="hybridMultilevel"/>
    <w:tmpl w:val="854C5EC2"/>
    <w:lvl w:ilvl="0" w:tplc="9C004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 w:val="0"/>
        <w:iCs w:val="0"/>
        <w:sz w:val="20"/>
        <w:szCs w:val="20"/>
      </w:rPr>
    </w:lvl>
    <w:lvl w:ilvl="1" w:tplc="04090013">
      <w:start w:val="1"/>
      <w:numFmt w:val="hebrew1"/>
      <w:lvlText w:val="%2."/>
      <w:lvlJc w:val="center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E3761E9"/>
    <w:multiLevelType w:val="hybridMultilevel"/>
    <w:tmpl w:val="C83073C8"/>
    <w:lvl w:ilvl="0" w:tplc="25BC06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  <w:lang w:bidi="he-IL"/>
      </w:rPr>
    </w:lvl>
    <w:lvl w:ilvl="1" w:tplc="CF78B5CA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  <w:lang w:val="en-US"/>
      </w:rPr>
    </w:lvl>
    <w:lvl w:ilvl="2" w:tplc="04090011">
      <w:start w:val="1"/>
      <w:numFmt w:val="decimal"/>
      <w:lvlText w:val="%3)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0C149558">
      <w:start w:val="1"/>
      <w:numFmt w:val="hebrew1"/>
      <w:lvlText w:val="%4)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num w:numId="1" w16cid:durableId="1579486488">
    <w:abstractNumId w:val="7"/>
  </w:num>
  <w:num w:numId="2" w16cid:durableId="1370253428">
    <w:abstractNumId w:val="16"/>
  </w:num>
  <w:num w:numId="3" w16cid:durableId="899907384">
    <w:abstractNumId w:val="2"/>
  </w:num>
  <w:num w:numId="4" w16cid:durableId="791676477">
    <w:abstractNumId w:val="1"/>
  </w:num>
  <w:num w:numId="5" w16cid:durableId="183447582">
    <w:abstractNumId w:val="12"/>
  </w:num>
  <w:num w:numId="6" w16cid:durableId="2124302518">
    <w:abstractNumId w:val="9"/>
  </w:num>
  <w:num w:numId="7" w16cid:durableId="1191525816">
    <w:abstractNumId w:val="15"/>
  </w:num>
  <w:num w:numId="8" w16cid:durableId="1415010939">
    <w:abstractNumId w:val="3"/>
  </w:num>
  <w:num w:numId="9" w16cid:durableId="2130737542">
    <w:abstractNumId w:val="5"/>
  </w:num>
  <w:num w:numId="10" w16cid:durableId="1470636222">
    <w:abstractNumId w:val="11"/>
  </w:num>
  <w:num w:numId="11" w16cid:durableId="759639419">
    <w:abstractNumId w:val="19"/>
  </w:num>
  <w:num w:numId="12" w16cid:durableId="1748727517">
    <w:abstractNumId w:val="4"/>
  </w:num>
  <w:num w:numId="13" w16cid:durableId="321783034">
    <w:abstractNumId w:val="13"/>
  </w:num>
  <w:num w:numId="14" w16cid:durableId="710419094">
    <w:abstractNumId w:val="18"/>
  </w:num>
  <w:num w:numId="15" w16cid:durableId="771972514">
    <w:abstractNumId w:val="21"/>
  </w:num>
  <w:num w:numId="16" w16cid:durableId="212350123">
    <w:abstractNumId w:val="8"/>
  </w:num>
  <w:num w:numId="17" w16cid:durableId="580066046">
    <w:abstractNumId w:val="6"/>
  </w:num>
  <w:num w:numId="18" w16cid:durableId="1134788559">
    <w:abstractNumId w:val="14"/>
  </w:num>
  <w:num w:numId="19" w16cid:durableId="1291323659">
    <w:abstractNumId w:val="17"/>
  </w:num>
  <w:num w:numId="20" w16cid:durableId="373425140">
    <w:abstractNumId w:val="0"/>
  </w:num>
  <w:num w:numId="21" w16cid:durableId="865295708">
    <w:abstractNumId w:val="10"/>
  </w:num>
  <w:num w:numId="22" w16cid:durableId="16466628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7276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05"/>
    <w:rsid w:val="00000001"/>
    <w:rsid w:val="00000305"/>
    <w:rsid w:val="00010A63"/>
    <w:rsid w:val="000219FA"/>
    <w:rsid w:val="000247D8"/>
    <w:rsid w:val="00032F19"/>
    <w:rsid w:val="000402AB"/>
    <w:rsid w:val="00040D74"/>
    <w:rsid w:val="0004533E"/>
    <w:rsid w:val="00051968"/>
    <w:rsid w:val="00052EB2"/>
    <w:rsid w:val="000565AF"/>
    <w:rsid w:val="000566BF"/>
    <w:rsid w:val="000570B6"/>
    <w:rsid w:val="00063892"/>
    <w:rsid w:val="00066668"/>
    <w:rsid w:val="000669C1"/>
    <w:rsid w:val="00074DC4"/>
    <w:rsid w:val="000768DA"/>
    <w:rsid w:val="00084161"/>
    <w:rsid w:val="0008700D"/>
    <w:rsid w:val="00091D66"/>
    <w:rsid w:val="000A27DC"/>
    <w:rsid w:val="000A3888"/>
    <w:rsid w:val="000A564E"/>
    <w:rsid w:val="000A6EFF"/>
    <w:rsid w:val="000B39E2"/>
    <w:rsid w:val="000B65EF"/>
    <w:rsid w:val="000C10F3"/>
    <w:rsid w:val="000C2549"/>
    <w:rsid w:val="000C4A0A"/>
    <w:rsid w:val="000E0F5C"/>
    <w:rsid w:val="000E382E"/>
    <w:rsid w:val="000E595E"/>
    <w:rsid w:val="000E5B9B"/>
    <w:rsid w:val="000E62FC"/>
    <w:rsid w:val="000E78F6"/>
    <w:rsid w:val="000F37F2"/>
    <w:rsid w:val="000F3F98"/>
    <w:rsid w:val="000F5863"/>
    <w:rsid w:val="00100673"/>
    <w:rsid w:val="001016D4"/>
    <w:rsid w:val="00110479"/>
    <w:rsid w:val="001132D1"/>
    <w:rsid w:val="00116600"/>
    <w:rsid w:val="00124A53"/>
    <w:rsid w:val="00126900"/>
    <w:rsid w:val="00142921"/>
    <w:rsid w:val="00142E3D"/>
    <w:rsid w:val="001453C7"/>
    <w:rsid w:val="001468CA"/>
    <w:rsid w:val="001469BD"/>
    <w:rsid w:val="00146E46"/>
    <w:rsid w:val="001548B1"/>
    <w:rsid w:val="00163831"/>
    <w:rsid w:val="001640BE"/>
    <w:rsid w:val="00164827"/>
    <w:rsid w:val="00165134"/>
    <w:rsid w:val="00166ED3"/>
    <w:rsid w:val="00173DB3"/>
    <w:rsid w:val="00176B28"/>
    <w:rsid w:val="0018230E"/>
    <w:rsid w:val="00183881"/>
    <w:rsid w:val="0018703B"/>
    <w:rsid w:val="0019276A"/>
    <w:rsid w:val="0019488D"/>
    <w:rsid w:val="00194CC1"/>
    <w:rsid w:val="001A00AB"/>
    <w:rsid w:val="001A0E9E"/>
    <w:rsid w:val="001A5C5A"/>
    <w:rsid w:val="001B1989"/>
    <w:rsid w:val="001B5E13"/>
    <w:rsid w:val="001B6806"/>
    <w:rsid w:val="001C4DBB"/>
    <w:rsid w:val="001D0C56"/>
    <w:rsid w:val="001D1D40"/>
    <w:rsid w:val="001D69EB"/>
    <w:rsid w:val="001E0A6A"/>
    <w:rsid w:val="001E1EF7"/>
    <w:rsid w:val="001E2601"/>
    <w:rsid w:val="001E5C87"/>
    <w:rsid w:val="001E6E40"/>
    <w:rsid w:val="001F1EBB"/>
    <w:rsid w:val="0020037A"/>
    <w:rsid w:val="0020132E"/>
    <w:rsid w:val="00202FE8"/>
    <w:rsid w:val="00204B75"/>
    <w:rsid w:val="002050CC"/>
    <w:rsid w:val="00205C64"/>
    <w:rsid w:val="0021158B"/>
    <w:rsid w:val="0021411F"/>
    <w:rsid w:val="002149F8"/>
    <w:rsid w:val="00215FB7"/>
    <w:rsid w:val="00222D6A"/>
    <w:rsid w:val="002246C9"/>
    <w:rsid w:val="002303AE"/>
    <w:rsid w:val="00231238"/>
    <w:rsid w:val="00233DB7"/>
    <w:rsid w:val="00237DCD"/>
    <w:rsid w:val="00241623"/>
    <w:rsid w:val="00246637"/>
    <w:rsid w:val="00247EF7"/>
    <w:rsid w:val="00247F34"/>
    <w:rsid w:val="00256047"/>
    <w:rsid w:val="00274FC2"/>
    <w:rsid w:val="00276D50"/>
    <w:rsid w:val="00285B9D"/>
    <w:rsid w:val="00285CEE"/>
    <w:rsid w:val="00287B75"/>
    <w:rsid w:val="00296BEB"/>
    <w:rsid w:val="002A65AF"/>
    <w:rsid w:val="002A666F"/>
    <w:rsid w:val="002A6AF4"/>
    <w:rsid w:val="002A7D47"/>
    <w:rsid w:val="002B3F41"/>
    <w:rsid w:val="002B414A"/>
    <w:rsid w:val="002B7DD8"/>
    <w:rsid w:val="002C447D"/>
    <w:rsid w:val="002C45E0"/>
    <w:rsid w:val="002E1991"/>
    <w:rsid w:val="002E1D3D"/>
    <w:rsid w:val="002E319F"/>
    <w:rsid w:val="0030117F"/>
    <w:rsid w:val="003043F5"/>
    <w:rsid w:val="00305EB5"/>
    <w:rsid w:val="00310307"/>
    <w:rsid w:val="003148AA"/>
    <w:rsid w:val="00317052"/>
    <w:rsid w:val="00317564"/>
    <w:rsid w:val="00324180"/>
    <w:rsid w:val="003250D1"/>
    <w:rsid w:val="00327925"/>
    <w:rsid w:val="003329BA"/>
    <w:rsid w:val="003410BB"/>
    <w:rsid w:val="003415C1"/>
    <w:rsid w:val="00345878"/>
    <w:rsid w:val="00355623"/>
    <w:rsid w:val="00370B04"/>
    <w:rsid w:val="00377AB0"/>
    <w:rsid w:val="003802B4"/>
    <w:rsid w:val="003839B0"/>
    <w:rsid w:val="00383DD2"/>
    <w:rsid w:val="00390198"/>
    <w:rsid w:val="003927B2"/>
    <w:rsid w:val="00396325"/>
    <w:rsid w:val="003A112D"/>
    <w:rsid w:val="003A1F84"/>
    <w:rsid w:val="003A6930"/>
    <w:rsid w:val="003B2048"/>
    <w:rsid w:val="003B5208"/>
    <w:rsid w:val="003C1915"/>
    <w:rsid w:val="003C2581"/>
    <w:rsid w:val="003C36E5"/>
    <w:rsid w:val="003D331D"/>
    <w:rsid w:val="003D36B2"/>
    <w:rsid w:val="003D7222"/>
    <w:rsid w:val="003E35B0"/>
    <w:rsid w:val="003E4738"/>
    <w:rsid w:val="003F1F1D"/>
    <w:rsid w:val="0040099A"/>
    <w:rsid w:val="00403647"/>
    <w:rsid w:val="0040443F"/>
    <w:rsid w:val="00406535"/>
    <w:rsid w:val="0041316F"/>
    <w:rsid w:val="00414981"/>
    <w:rsid w:val="004153EA"/>
    <w:rsid w:val="004303CD"/>
    <w:rsid w:val="00436BEF"/>
    <w:rsid w:val="004413BE"/>
    <w:rsid w:val="004456AA"/>
    <w:rsid w:val="00452AD1"/>
    <w:rsid w:val="00452F90"/>
    <w:rsid w:val="00453E28"/>
    <w:rsid w:val="00464018"/>
    <w:rsid w:val="00472ED0"/>
    <w:rsid w:val="0047337F"/>
    <w:rsid w:val="004772D1"/>
    <w:rsid w:val="004834CE"/>
    <w:rsid w:val="00490CC5"/>
    <w:rsid w:val="0049404E"/>
    <w:rsid w:val="004A3452"/>
    <w:rsid w:val="004A3B18"/>
    <w:rsid w:val="004B02AE"/>
    <w:rsid w:val="004B0DFE"/>
    <w:rsid w:val="004B263E"/>
    <w:rsid w:val="004B3E5C"/>
    <w:rsid w:val="004B3F13"/>
    <w:rsid w:val="004B50B0"/>
    <w:rsid w:val="004B5BA9"/>
    <w:rsid w:val="004B6018"/>
    <w:rsid w:val="004C19E9"/>
    <w:rsid w:val="004D0B68"/>
    <w:rsid w:val="004D1D58"/>
    <w:rsid w:val="004D4DAF"/>
    <w:rsid w:val="004D5630"/>
    <w:rsid w:val="004E392C"/>
    <w:rsid w:val="004E7737"/>
    <w:rsid w:val="004E7DA9"/>
    <w:rsid w:val="004F00D3"/>
    <w:rsid w:val="004F3524"/>
    <w:rsid w:val="004F35FE"/>
    <w:rsid w:val="004F579D"/>
    <w:rsid w:val="00503857"/>
    <w:rsid w:val="0050411A"/>
    <w:rsid w:val="0051288D"/>
    <w:rsid w:val="0053223A"/>
    <w:rsid w:val="0053245B"/>
    <w:rsid w:val="0053329A"/>
    <w:rsid w:val="00537C99"/>
    <w:rsid w:val="00540497"/>
    <w:rsid w:val="00542FE7"/>
    <w:rsid w:val="00544C11"/>
    <w:rsid w:val="00546DD2"/>
    <w:rsid w:val="005476B7"/>
    <w:rsid w:val="00573214"/>
    <w:rsid w:val="00574349"/>
    <w:rsid w:val="005770D0"/>
    <w:rsid w:val="00583F66"/>
    <w:rsid w:val="00585ED3"/>
    <w:rsid w:val="005868FA"/>
    <w:rsid w:val="005878F3"/>
    <w:rsid w:val="0059208D"/>
    <w:rsid w:val="00592496"/>
    <w:rsid w:val="00592704"/>
    <w:rsid w:val="005947DA"/>
    <w:rsid w:val="005A3C06"/>
    <w:rsid w:val="005A465B"/>
    <w:rsid w:val="005B6A88"/>
    <w:rsid w:val="005B72F9"/>
    <w:rsid w:val="005C202C"/>
    <w:rsid w:val="005C3D11"/>
    <w:rsid w:val="005C4D58"/>
    <w:rsid w:val="005C6425"/>
    <w:rsid w:val="005D1772"/>
    <w:rsid w:val="005D66E4"/>
    <w:rsid w:val="005E0BB9"/>
    <w:rsid w:val="005E1035"/>
    <w:rsid w:val="005F7657"/>
    <w:rsid w:val="006011A9"/>
    <w:rsid w:val="0060142D"/>
    <w:rsid w:val="00606439"/>
    <w:rsid w:val="0060751B"/>
    <w:rsid w:val="00611231"/>
    <w:rsid w:val="00612CCD"/>
    <w:rsid w:val="00615CE1"/>
    <w:rsid w:val="00621CAD"/>
    <w:rsid w:val="006240D4"/>
    <w:rsid w:val="00633F86"/>
    <w:rsid w:val="006342B0"/>
    <w:rsid w:val="00635F9A"/>
    <w:rsid w:val="0063629E"/>
    <w:rsid w:val="0063642E"/>
    <w:rsid w:val="00636514"/>
    <w:rsid w:val="00647624"/>
    <w:rsid w:val="006519ED"/>
    <w:rsid w:val="0065394D"/>
    <w:rsid w:val="0065507B"/>
    <w:rsid w:val="006655D3"/>
    <w:rsid w:val="00672A8A"/>
    <w:rsid w:val="00677387"/>
    <w:rsid w:val="0067739A"/>
    <w:rsid w:val="0068126B"/>
    <w:rsid w:val="006812B6"/>
    <w:rsid w:val="00683C03"/>
    <w:rsid w:val="006858FA"/>
    <w:rsid w:val="00691824"/>
    <w:rsid w:val="00697677"/>
    <w:rsid w:val="006A26B1"/>
    <w:rsid w:val="006A536A"/>
    <w:rsid w:val="006B0D33"/>
    <w:rsid w:val="006B7114"/>
    <w:rsid w:val="006C1147"/>
    <w:rsid w:val="006C117E"/>
    <w:rsid w:val="006C5944"/>
    <w:rsid w:val="006D286A"/>
    <w:rsid w:val="006D6496"/>
    <w:rsid w:val="006D71F6"/>
    <w:rsid w:val="006E06F4"/>
    <w:rsid w:val="006E0ADB"/>
    <w:rsid w:val="006E0EA6"/>
    <w:rsid w:val="006F3226"/>
    <w:rsid w:val="006F3A04"/>
    <w:rsid w:val="006F64D2"/>
    <w:rsid w:val="006F74FB"/>
    <w:rsid w:val="006F7A3D"/>
    <w:rsid w:val="00701082"/>
    <w:rsid w:val="00701959"/>
    <w:rsid w:val="00702503"/>
    <w:rsid w:val="0070292B"/>
    <w:rsid w:val="0070353E"/>
    <w:rsid w:val="007048B5"/>
    <w:rsid w:val="00705DED"/>
    <w:rsid w:val="00706A50"/>
    <w:rsid w:val="007168A5"/>
    <w:rsid w:val="007201D2"/>
    <w:rsid w:val="00721777"/>
    <w:rsid w:val="00726ED1"/>
    <w:rsid w:val="00733723"/>
    <w:rsid w:val="00734568"/>
    <w:rsid w:val="00743F7C"/>
    <w:rsid w:val="00753CCE"/>
    <w:rsid w:val="007567D4"/>
    <w:rsid w:val="00764AD3"/>
    <w:rsid w:val="007661D9"/>
    <w:rsid w:val="00766E82"/>
    <w:rsid w:val="00771F82"/>
    <w:rsid w:val="00772EB4"/>
    <w:rsid w:val="007764D8"/>
    <w:rsid w:val="00777D6A"/>
    <w:rsid w:val="007820CA"/>
    <w:rsid w:val="007826A7"/>
    <w:rsid w:val="00783000"/>
    <w:rsid w:val="007831C0"/>
    <w:rsid w:val="0078750E"/>
    <w:rsid w:val="00792058"/>
    <w:rsid w:val="007932CC"/>
    <w:rsid w:val="007A2345"/>
    <w:rsid w:val="007A6ECF"/>
    <w:rsid w:val="007B04C3"/>
    <w:rsid w:val="007B43ED"/>
    <w:rsid w:val="007C09B8"/>
    <w:rsid w:val="007C14D7"/>
    <w:rsid w:val="007C2D08"/>
    <w:rsid w:val="007D077B"/>
    <w:rsid w:val="007D1DCF"/>
    <w:rsid w:val="007E02F3"/>
    <w:rsid w:val="007E1000"/>
    <w:rsid w:val="007E27C8"/>
    <w:rsid w:val="007E6DFA"/>
    <w:rsid w:val="007F4A4E"/>
    <w:rsid w:val="007F69D4"/>
    <w:rsid w:val="008052E3"/>
    <w:rsid w:val="008063B6"/>
    <w:rsid w:val="00815CC1"/>
    <w:rsid w:val="00816317"/>
    <w:rsid w:val="00816CF2"/>
    <w:rsid w:val="00817B6D"/>
    <w:rsid w:val="00820347"/>
    <w:rsid w:val="00827697"/>
    <w:rsid w:val="00830FEB"/>
    <w:rsid w:val="0083544F"/>
    <w:rsid w:val="00837867"/>
    <w:rsid w:val="00837CAD"/>
    <w:rsid w:val="0084636D"/>
    <w:rsid w:val="00853BEC"/>
    <w:rsid w:val="00855386"/>
    <w:rsid w:val="00855975"/>
    <w:rsid w:val="0086072F"/>
    <w:rsid w:val="00861407"/>
    <w:rsid w:val="00870AD0"/>
    <w:rsid w:val="00871E08"/>
    <w:rsid w:val="00875324"/>
    <w:rsid w:val="00875A65"/>
    <w:rsid w:val="00877C2B"/>
    <w:rsid w:val="00882046"/>
    <w:rsid w:val="00885347"/>
    <w:rsid w:val="00885753"/>
    <w:rsid w:val="00886272"/>
    <w:rsid w:val="00891B85"/>
    <w:rsid w:val="0089389D"/>
    <w:rsid w:val="00897CD3"/>
    <w:rsid w:val="008A01FD"/>
    <w:rsid w:val="008A29AF"/>
    <w:rsid w:val="008A33BA"/>
    <w:rsid w:val="008A3CB8"/>
    <w:rsid w:val="008A40C3"/>
    <w:rsid w:val="008A49B7"/>
    <w:rsid w:val="008A4A25"/>
    <w:rsid w:val="008A611A"/>
    <w:rsid w:val="008B385A"/>
    <w:rsid w:val="008B41B7"/>
    <w:rsid w:val="008B5A39"/>
    <w:rsid w:val="008B5FA5"/>
    <w:rsid w:val="008C01DB"/>
    <w:rsid w:val="008C0ED9"/>
    <w:rsid w:val="008C1374"/>
    <w:rsid w:val="008C4FBA"/>
    <w:rsid w:val="008C5366"/>
    <w:rsid w:val="008C6603"/>
    <w:rsid w:val="008C6C05"/>
    <w:rsid w:val="008C75F1"/>
    <w:rsid w:val="008C7822"/>
    <w:rsid w:val="008E418D"/>
    <w:rsid w:val="008E448E"/>
    <w:rsid w:val="008E68BE"/>
    <w:rsid w:val="008F3BBC"/>
    <w:rsid w:val="008F7838"/>
    <w:rsid w:val="00901831"/>
    <w:rsid w:val="00906232"/>
    <w:rsid w:val="00910F22"/>
    <w:rsid w:val="00925CC4"/>
    <w:rsid w:val="009373B5"/>
    <w:rsid w:val="00941E5A"/>
    <w:rsid w:val="009478B3"/>
    <w:rsid w:val="009530C6"/>
    <w:rsid w:val="00953B09"/>
    <w:rsid w:val="009640A8"/>
    <w:rsid w:val="009649DA"/>
    <w:rsid w:val="00976A28"/>
    <w:rsid w:val="00986C87"/>
    <w:rsid w:val="009878C0"/>
    <w:rsid w:val="009A0350"/>
    <w:rsid w:val="009A7D78"/>
    <w:rsid w:val="009F1969"/>
    <w:rsid w:val="009F501C"/>
    <w:rsid w:val="009F5F5C"/>
    <w:rsid w:val="00A1531E"/>
    <w:rsid w:val="00A17372"/>
    <w:rsid w:val="00A216E7"/>
    <w:rsid w:val="00A22723"/>
    <w:rsid w:val="00A306AD"/>
    <w:rsid w:val="00A33586"/>
    <w:rsid w:val="00A35D22"/>
    <w:rsid w:val="00A40130"/>
    <w:rsid w:val="00A457F3"/>
    <w:rsid w:val="00A506D1"/>
    <w:rsid w:val="00A51625"/>
    <w:rsid w:val="00A60F32"/>
    <w:rsid w:val="00A61675"/>
    <w:rsid w:val="00A65565"/>
    <w:rsid w:val="00A65653"/>
    <w:rsid w:val="00A6613A"/>
    <w:rsid w:val="00A72E69"/>
    <w:rsid w:val="00A7517E"/>
    <w:rsid w:val="00A82292"/>
    <w:rsid w:val="00A82784"/>
    <w:rsid w:val="00A82807"/>
    <w:rsid w:val="00A85E91"/>
    <w:rsid w:val="00A95430"/>
    <w:rsid w:val="00AA4CE2"/>
    <w:rsid w:val="00AB0609"/>
    <w:rsid w:val="00AB117C"/>
    <w:rsid w:val="00AB570C"/>
    <w:rsid w:val="00AB61C2"/>
    <w:rsid w:val="00AC6E8B"/>
    <w:rsid w:val="00AD1662"/>
    <w:rsid w:val="00AD2F68"/>
    <w:rsid w:val="00AD4315"/>
    <w:rsid w:val="00AE52E5"/>
    <w:rsid w:val="00AE58DD"/>
    <w:rsid w:val="00AE5A5A"/>
    <w:rsid w:val="00AE5C1F"/>
    <w:rsid w:val="00AE6BCA"/>
    <w:rsid w:val="00AF0938"/>
    <w:rsid w:val="00AF4538"/>
    <w:rsid w:val="00AF4701"/>
    <w:rsid w:val="00AF4EC3"/>
    <w:rsid w:val="00AF7481"/>
    <w:rsid w:val="00B07485"/>
    <w:rsid w:val="00B130EF"/>
    <w:rsid w:val="00B259CE"/>
    <w:rsid w:val="00B27B4F"/>
    <w:rsid w:val="00B41E0A"/>
    <w:rsid w:val="00B43562"/>
    <w:rsid w:val="00B43AD4"/>
    <w:rsid w:val="00B43C9E"/>
    <w:rsid w:val="00B47551"/>
    <w:rsid w:val="00B50DF1"/>
    <w:rsid w:val="00B53D1C"/>
    <w:rsid w:val="00B553B7"/>
    <w:rsid w:val="00B56C96"/>
    <w:rsid w:val="00B60083"/>
    <w:rsid w:val="00B6238B"/>
    <w:rsid w:val="00B664FB"/>
    <w:rsid w:val="00B6677C"/>
    <w:rsid w:val="00B72B12"/>
    <w:rsid w:val="00B73987"/>
    <w:rsid w:val="00B73C84"/>
    <w:rsid w:val="00B953F5"/>
    <w:rsid w:val="00B9541F"/>
    <w:rsid w:val="00B97146"/>
    <w:rsid w:val="00BB4BBE"/>
    <w:rsid w:val="00BB6B40"/>
    <w:rsid w:val="00BC6164"/>
    <w:rsid w:val="00BC682C"/>
    <w:rsid w:val="00BC786A"/>
    <w:rsid w:val="00BD5041"/>
    <w:rsid w:val="00BE33F3"/>
    <w:rsid w:val="00BE404B"/>
    <w:rsid w:val="00C00149"/>
    <w:rsid w:val="00C0476C"/>
    <w:rsid w:val="00C079D3"/>
    <w:rsid w:val="00C11BD1"/>
    <w:rsid w:val="00C170B6"/>
    <w:rsid w:val="00C24F8F"/>
    <w:rsid w:val="00C35DD2"/>
    <w:rsid w:val="00C37440"/>
    <w:rsid w:val="00C37853"/>
    <w:rsid w:val="00C45814"/>
    <w:rsid w:val="00C5332B"/>
    <w:rsid w:val="00C5471B"/>
    <w:rsid w:val="00C55BE5"/>
    <w:rsid w:val="00C6290F"/>
    <w:rsid w:val="00C72963"/>
    <w:rsid w:val="00C802E1"/>
    <w:rsid w:val="00C80D54"/>
    <w:rsid w:val="00C837DF"/>
    <w:rsid w:val="00C931A9"/>
    <w:rsid w:val="00CA72BF"/>
    <w:rsid w:val="00CA7E11"/>
    <w:rsid w:val="00CB1F96"/>
    <w:rsid w:val="00CB5E6C"/>
    <w:rsid w:val="00CB622E"/>
    <w:rsid w:val="00CC2861"/>
    <w:rsid w:val="00CC4B86"/>
    <w:rsid w:val="00CC736E"/>
    <w:rsid w:val="00CD275B"/>
    <w:rsid w:val="00CD389F"/>
    <w:rsid w:val="00CD4CC5"/>
    <w:rsid w:val="00CE5D80"/>
    <w:rsid w:val="00CE7544"/>
    <w:rsid w:val="00CE782F"/>
    <w:rsid w:val="00CE7CB8"/>
    <w:rsid w:val="00CF59CA"/>
    <w:rsid w:val="00CF745A"/>
    <w:rsid w:val="00D01434"/>
    <w:rsid w:val="00D02815"/>
    <w:rsid w:val="00D03F0C"/>
    <w:rsid w:val="00D04081"/>
    <w:rsid w:val="00D053E7"/>
    <w:rsid w:val="00D07B4E"/>
    <w:rsid w:val="00D1050C"/>
    <w:rsid w:val="00D108A9"/>
    <w:rsid w:val="00D13FE2"/>
    <w:rsid w:val="00D15525"/>
    <w:rsid w:val="00D27CBC"/>
    <w:rsid w:val="00D31239"/>
    <w:rsid w:val="00D3343F"/>
    <w:rsid w:val="00D40201"/>
    <w:rsid w:val="00D47F02"/>
    <w:rsid w:val="00D539A3"/>
    <w:rsid w:val="00D56753"/>
    <w:rsid w:val="00D57282"/>
    <w:rsid w:val="00D60C6E"/>
    <w:rsid w:val="00D62B25"/>
    <w:rsid w:val="00D64619"/>
    <w:rsid w:val="00D64A68"/>
    <w:rsid w:val="00D70080"/>
    <w:rsid w:val="00D70D9C"/>
    <w:rsid w:val="00D72536"/>
    <w:rsid w:val="00D73749"/>
    <w:rsid w:val="00D81283"/>
    <w:rsid w:val="00D82FE5"/>
    <w:rsid w:val="00D9645D"/>
    <w:rsid w:val="00DA3D71"/>
    <w:rsid w:val="00DA7D83"/>
    <w:rsid w:val="00DB17A3"/>
    <w:rsid w:val="00DB5E8E"/>
    <w:rsid w:val="00DC4620"/>
    <w:rsid w:val="00DC58FD"/>
    <w:rsid w:val="00DD4AB6"/>
    <w:rsid w:val="00DD57EF"/>
    <w:rsid w:val="00DD6988"/>
    <w:rsid w:val="00DD6D2B"/>
    <w:rsid w:val="00DE4C95"/>
    <w:rsid w:val="00DE52B8"/>
    <w:rsid w:val="00DE6F4F"/>
    <w:rsid w:val="00E0061D"/>
    <w:rsid w:val="00E017B4"/>
    <w:rsid w:val="00E018FD"/>
    <w:rsid w:val="00E04755"/>
    <w:rsid w:val="00E1025E"/>
    <w:rsid w:val="00E112EA"/>
    <w:rsid w:val="00E14BB7"/>
    <w:rsid w:val="00E155D9"/>
    <w:rsid w:val="00E1580A"/>
    <w:rsid w:val="00E16E61"/>
    <w:rsid w:val="00E21C97"/>
    <w:rsid w:val="00E242A7"/>
    <w:rsid w:val="00E32677"/>
    <w:rsid w:val="00E3471C"/>
    <w:rsid w:val="00E34BD0"/>
    <w:rsid w:val="00E40D68"/>
    <w:rsid w:val="00E4396E"/>
    <w:rsid w:val="00E443B8"/>
    <w:rsid w:val="00E50DB4"/>
    <w:rsid w:val="00E522DA"/>
    <w:rsid w:val="00E56DBF"/>
    <w:rsid w:val="00E57BA0"/>
    <w:rsid w:val="00E61A5A"/>
    <w:rsid w:val="00E71D9A"/>
    <w:rsid w:val="00E73973"/>
    <w:rsid w:val="00E756EF"/>
    <w:rsid w:val="00E827F5"/>
    <w:rsid w:val="00E82F3C"/>
    <w:rsid w:val="00E86D49"/>
    <w:rsid w:val="00E96E89"/>
    <w:rsid w:val="00E977DC"/>
    <w:rsid w:val="00EA077A"/>
    <w:rsid w:val="00EA7D32"/>
    <w:rsid w:val="00EB0461"/>
    <w:rsid w:val="00EB060D"/>
    <w:rsid w:val="00EB0A20"/>
    <w:rsid w:val="00EB5B5C"/>
    <w:rsid w:val="00EC1865"/>
    <w:rsid w:val="00EC28CC"/>
    <w:rsid w:val="00EC51C1"/>
    <w:rsid w:val="00EE0ABA"/>
    <w:rsid w:val="00EE0B5B"/>
    <w:rsid w:val="00EE0F86"/>
    <w:rsid w:val="00EE4D60"/>
    <w:rsid w:val="00EE6457"/>
    <w:rsid w:val="00EE6766"/>
    <w:rsid w:val="00EF5436"/>
    <w:rsid w:val="00F01AE1"/>
    <w:rsid w:val="00F048CB"/>
    <w:rsid w:val="00F06AAD"/>
    <w:rsid w:val="00F073D5"/>
    <w:rsid w:val="00F12E91"/>
    <w:rsid w:val="00F17C4B"/>
    <w:rsid w:val="00F24E1C"/>
    <w:rsid w:val="00F24FDC"/>
    <w:rsid w:val="00F35AA4"/>
    <w:rsid w:val="00F42FB1"/>
    <w:rsid w:val="00F45A05"/>
    <w:rsid w:val="00F45BCD"/>
    <w:rsid w:val="00F473D5"/>
    <w:rsid w:val="00F47485"/>
    <w:rsid w:val="00F57080"/>
    <w:rsid w:val="00F616C3"/>
    <w:rsid w:val="00F7606E"/>
    <w:rsid w:val="00F819F0"/>
    <w:rsid w:val="00F823E7"/>
    <w:rsid w:val="00F9422D"/>
    <w:rsid w:val="00FB1020"/>
    <w:rsid w:val="00FB17F4"/>
    <w:rsid w:val="00FB40AE"/>
    <w:rsid w:val="00FB4628"/>
    <w:rsid w:val="00FB7B5A"/>
    <w:rsid w:val="00FC06F0"/>
    <w:rsid w:val="00FC365B"/>
    <w:rsid w:val="00FC6141"/>
    <w:rsid w:val="00FD7036"/>
    <w:rsid w:val="00FE1BA1"/>
    <w:rsid w:val="00FE51F3"/>
    <w:rsid w:val="00FF0DFC"/>
    <w:rsid w:val="00FF2972"/>
    <w:rsid w:val="00FF3598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CE473D"/>
  <w15:docId w15:val="{5F5F8C9E-A672-4D81-86E5-1A26948A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1991"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2E1991"/>
    <w:pPr>
      <w:keepNext/>
      <w:spacing w:after="120" w:line="360" w:lineRule="auto"/>
      <w:ind w:left="6506" w:right="142"/>
      <w:jc w:val="both"/>
      <w:outlineLvl w:val="0"/>
    </w:pPr>
    <w:rPr>
      <w:rFonts w:cs="David"/>
      <w:i/>
      <w:iCs/>
      <w:lang w:eastAsia="en-US"/>
    </w:rPr>
  </w:style>
  <w:style w:type="paragraph" w:styleId="Heading2">
    <w:name w:val="heading 2"/>
    <w:basedOn w:val="Normal"/>
    <w:next w:val="Normal"/>
    <w:qFormat/>
    <w:rsid w:val="002E1991"/>
    <w:pPr>
      <w:keepNext/>
      <w:tabs>
        <w:tab w:val="left" w:pos="3356"/>
      </w:tabs>
      <w:spacing w:line="360" w:lineRule="auto"/>
      <w:ind w:left="216"/>
      <w:outlineLvl w:val="1"/>
    </w:pPr>
    <w:rPr>
      <w:sz w:val="28"/>
      <w:szCs w:val="28"/>
      <w:lang w:eastAsia="en-US"/>
    </w:rPr>
  </w:style>
  <w:style w:type="paragraph" w:styleId="Heading3">
    <w:name w:val="heading 3"/>
    <w:basedOn w:val="Normal"/>
    <w:next w:val="Normal"/>
    <w:qFormat/>
    <w:rsid w:val="002E1991"/>
    <w:pPr>
      <w:keepNext/>
      <w:tabs>
        <w:tab w:val="left" w:pos="3356"/>
      </w:tabs>
      <w:spacing w:line="360" w:lineRule="auto"/>
      <w:ind w:left="216"/>
      <w:outlineLvl w:val="2"/>
    </w:pPr>
    <w:rPr>
      <w:sz w:val="28"/>
      <w:szCs w:val="28"/>
      <w:u w:val="single"/>
      <w:lang w:eastAsia="en-US"/>
    </w:rPr>
  </w:style>
  <w:style w:type="paragraph" w:styleId="Heading4">
    <w:name w:val="heading 4"/>
    <w:basedOn w:val="Normal"/>
    <w:next w:val="Normal"/>
    <w:qFormat/>
    <w:rsid w:val="002E1991"/>
    <w:pPr>
      <w:keepNext/>
      <w:tabs>
        <w:tab w:val="left" w:pos="3356"/>
      </w:tabs>
      <w:spacing w:line="360" w:lineRule="auto"/>
      <w:ind w:left="216"/>
      <w:jc w:val="right"/>
      <w:outlineLvl w:val="3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E1991"/>
    <w:pPr>
      <w:tabs>
        <w:tab w:val="center" w:pos="4153"/>
        <w:tab w:val="right" w:pos="8306"/>
      </w:tabs>
    </w:pPr>
    <w:rPr>
      <w:lang w:eastAsia="en-US"/>
    </w:rPr>
  </w:style>
  <w:style w:type="character" w:styleId="PageNumber">
    <w:name w:val="page number"/>
    <w:basedOn w:val="DefaultParagraphFont"/>
    <w:rsid w:val="002E1991"/>
  </w:style>
  <w:style w:type="paragraph" w:styleId="Footer">
    <w:name w:val="footer"/>
    <w:basedOn w:val="Normal"/>
    <w:rsid w:val="002E1991"/>
    <w:pPr>
      <w:tabs>
        <w:tab w:val="center" w:pos="4153"/>
        <w:tab w:val="right" w:pos="8306"/>
      </w:tabs>
    </w:pPr>
    <w:rPr>
      <w:lang w:eastAsia="en-US"/>
    </w:rPr>
  </w:style>
  <w:style w:type="paragraph" w:styleId="BodyTextIndent">
    <w:name w:val="Body Text Indent"/>
    <w:basedOn w:val="Normal"/>
    <w:rsid w:val="002E1991"/>
    <w:pPr>
      <w:tabs>
        <w:tab w:val="left" w:pos="3356"/>
      </w:tabs>
      <w:spacing w:line="360" w:lineRule="auto"/>
      <w:ind w:left="216"/>
    </w:pPr>
    <w:rPr>
      <w:sz w:val="28"/>
      <w:szCs w:val="28"/>
      <w:lang w:eastAsia="en-US"/>
    </w:rPr>
  </w:style>
  <w:style w:type="paragraph" w:customStyle="1" w:styleId="a0">
    <w:name w:val="קוביה"/>
    <w:basedOn w:val="BodyText"/>
    <w:rsid w:val="002E1991"/>
    <w:pPr>
      <w:spacing w:after="0" w:line="260" w:lineRule="exact"/>
      <w:ind w:left="6180"/>
      <w:jc w:val="both"/>
    </w:pPr>
    <w:rPr>
      <w:rFonts w:cs="David"/>
      <w:sz w:val="20"/>
      <w:szCs w:val="20"/>
      <w:lang w:eastAsia="en-US"/>
    </w:rPr>
  </w:style>
  <w:style w:type="paragraph" w:customStyle="1" w:styleId="1">
    <w:name w:val="חתימה1"/>
    <w:basedOn w:val="Normal"/>
    <w:rsid w:val="002E1991"/>
    <w:pPr>
      <w:spacing w:before="240" w:line="360" w:lineRule="auto"/>
      <w:ind w:left="6180"/>
      <w:jc w:val="both"/>
    </w:pPr>
    <w:rPr>
      <w:rFonts w:cs="David"/>
      <w:sz w:val="20"/>
    </w:rPr>
  </w:style>
  <w:style w:type="paragraph" w:styleId="BodyText">
    <w:name w:val="Body Text"/>
    <w:basedOn w:val="Normal"/>
    <w:rsid w:val="002E1991"/>
    <w:pPr>
      <w:spacing w:after="120"/>
    </w:pPr>
  </w:style>
  <w:style w:type="paragraph" w:customStyle="1" w:styleId="a1">
    <w:name w:val="אל"/>
    <w:basedOn w:val="a0"/>
    <w:rsid w:val="002E1991"/>
    <w:pPr>
      <w:spacing w:line="300" w:lineRule="exact"/>
      <w:ind w:left="510" w:hanging="425"/>
      <w:jc w:val="left"/>
    </w:pPr>
    <w:rPr>
      <w:szCs w:val="24"/>
      <w:u w:val="single"/>
    </w:rPr>
  </w:style>
  <w:style w:type="paragraph" w:customStyle="1" w:styleId="a2">
    <w:name w:val="הנדון"/>
    <w:basedOn w:val="a1"/>
    <w:rsid w:val="002E1991"/>
    <w:pPr>
      <w:jc w:val="center"/>
    </w:pPr>
    <w:rPr>
      <w:sz w:val="24"/>
      <w:szCs w:val="28"/>
      <w:u w:val="none"/>
    </w:rPr>
  </w:style>
  <w:style w:type="paragraph" w:customStyle="1" w:styleId="a">
    <w:name w:val="תוכן"/>
    <w:basedOn w:val="Normal"/>
    <w:rsid w:val="002E1991"/>
    <w:pPr>
      <w:numPr>
        <w:numId w:val="1"/>
      </w:numPr>
      <w:bidi w:val="0"/>
      <w:spacing w:before="120"/>
      <w:ind w:right="360"/>
    </w:pPr>
    <w:rPr>
      <w:rFonts w:ascii="Times New (W1)" w:hAnsi="Times New (W1)" w:cs="David"/>
      <w:noProof/>
      <w:sz w:val="20"/>
    </w:rPr>
  </w:style>
  <w:style w:type="table" w:styleId="TableGrid">
    <w:name w:val="Table Grid"/>
    <w:basedOn w:val="TableNormal"/>
    <w:rsid w:val="00C6290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701959"/>
    <w:rPr>
      <w:i/>
      <w:iCs/>
    </w:rPr>
  </w:style>
  <w:style w:type="paragraph" w:styleId="FootnoteText">
    <w:name w:val="footnote text"/>
    <w:basedOn w:val="Normal"/>
    <w:link w:val="FootnoteTextChar"/>
    <w:rsid w:val="001453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453C7"/>
    <w:rPr>
      <w:lang w:eastAsia="he-IL"/>
    </w:rPr>
  </w:style>
  <w:style w:type="character" w:styleId="FootnoteReference">
    <w:name w:val="footnote reference"/>
    <w:basedOn w:val="DefaultParagraphFont"/>
    <w:rsid w:val="001453C7"/>
    <w:rPr>
      <w:vertAlign w:val="superscript"/>
    </w:rPr>
  </w:style>
  <w:style w:type="paragraph" w:styleId="BalloonText">
    <w:name w:val="Balloon Text"/>
    <w:basedOn w:val="Normal"/>
    <w:semiHidden/>
    <w:rsid w:val="00AF748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5A3C06"/>
    <w:rPr>
      <w:sz w:val="16"/>
      <w:szCs w:val="16"/>
    </w:rPr>
  </w:style>
  <w:style w:type="paragraph" w:styleId="CommentText">
    <w:name w:val="annotation text"/>
    <w:basedOn w:val="Normal"/>
    <w:semiHidden/>
    <w:rsid w:val="005A3C0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A3C06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1469B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C75F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C75F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rsid w:val="0084636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CF5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av\AppData\Roaming\Microsoft\Templates\&#1502;&#1505;&#1502;&#1498;%20&#1514;&#1500;&#1508;&#1497;&#1493;&#1514;%20&#1490;&#1504;&#1512;&#1497;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4f5c17-8730-4db8-98df-3ed2e6cfc2ac" xsi:nil="true"/>
    <lcf76f155ced4ddcb4097134ff3c332f xmlns="cf68e30a-58c6-4f69-a8d7-2ed43bfdab84">
      <Terms xmlns="http://schemas.microsoft.com/office/infopath/2007/PartnerControls"/>
    </lcf76f155ced4ddcb4097134ff3c332f>
    <_x05e6__x05d9__x05d5__x05df_ xmlns="cf68e30a-58c6-4f69-a8d7-2ed43bfdab8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C6395B44F3F42A0C35DE124D3EC19" ma:contentTypeVersion="18" ma:contentTypeDescription="Create a new document." ma:contentTypeScope="" ma:versionID="f9e8d289a7f6735005a07394284c3c74">
  <xsd:schema xmlns:xsd="http://www.w3.org/2001/XMLSchema" xmlns:xs="http://www.w3.org/2001/XMLSchema" xmlns:p="http://schemas.microsoft.com/office/2006/metadata/properties" xmlns:ns2="cf68e30a-58c6-4f69-a8d7-2ed43bfdab84" xmlns:ns3="a24f5c17-8730-4db8-98df-3ed2e6cfc2ac" targetNamespace="http://schemas.microsoft.com/office/2006/metadata/properties" ma:root="true" ma:fieldsID="b5aecf3bc1d7d5a78efc3885fb2c03d1" ns2:_="" ns3:_="">
    <xsd:import namespace="cf68e30a-58c6-4f69-a8d7-2ed43bfdab84"/>
    <xsd:import namespace="a24f5c17-8730-4db8-98df-3ed2e6cfc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_x05e6__x05d9__x05d5__x05df_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8e30a-58c6-4f69-a8d7-2ed43bfdab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1ac0fc8-900c-457c-bd3f-4d6a2a3a12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05e6__x05d9__x05d5__x05df_" ma:index="21" nillable="true" ma:displayName="ציון" ma:format="Dropdown" ma:internalName="_x05e6__x05d9__x05d5__x05df_" ma:percentage="FALSE">
      <xsd:simpleType>
        <xsd:restriction base="dms:Number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f5c17-8730-4db8-98df-3ed2e6cfc2a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3583660-97a7-4c02-9f74-c70d5955c0a0}" ma:internalName="TaxCatchAll" ma:showField="CatchAllData" ma:web="a24f5c17-8730-4db8-98df-3ed2e6cfc2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B6B67A-5BF2-49F2-B7B2-C03A97AC7F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56D782-4E38-42CE-93E4-8BB9385189A0}">
  <ds:schemaRefs>
    <ds:schemaRef ds:uri="http://schemas.microsoft.com/office/2006/metadata/properties"/>
    <ds:schemaRef ds:uri="http://schemas.microsoft.com/office/infopath/2007/PartnerControls"/>
    <ds:schemaRef ds:uri="51f4ba14-2bd1-4d1e-bab8-1d13b35002c5"/>
    <ds:schemaRef ds:uri="a24f5c17-8730-4db8-98df-3ed2e6cfc2ac"/>
  </ds:schemaRefs>
</ds:datastoreItem>
</file>

<file path=customXml/itemProps3.xml><?xml version="1.0" encoding="utf-8"?>
<ds:datastoreItem xmlns:ds="http://schemas.openxmlformats.org/officeDocument/2006/customXml" ds:itemID="{4E8111F7-A3DC-468A-BE09-FFAFD5957A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FEDAA0-6701-4429-A4FF-1381145B57D3}"/>
</file>

<file path=docProps/app.xml><?xml version="1.0" encoding="utf-8"?>
<Properties xmlns="http://schemas.openxmlformats.org/officeDocument/2006/extended-properties" xmlns:vt="http://schemas.openxmlformats.org/officeDocument/2006/docPropsVTypes">
  <Template>מסמך תלפיות גנרי.dotx</Template>
  <TotalTime>186</TotalTime>
  <Pages>1</Pages>
  <Words>122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חיל האוויר</vt:lpstr>
      <vt:lpstr>חיל האוויר</vt:lpstr>
    </vt:vector>
  </TitlesOfParts>
  <Company>IDF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חיל האוויר</dc:title>
  <dc:creator>יואב סטרוגו</dc:creator>
  <cp:lastModifiedBy>יואב רפאל סטרוגו</cp:lastModifiedBy>
  <cp:revision>1</cp:revision>
  <cp:lastPrinted>2012-04-23T07:10:00Z</cp:lastPrinted>
  <dcterms:created xsi:type="dcterms:W3CDTF">2024-12-03T08:13:00Z</dcterms:created>
  <dcterms:modified xsi:type="dcterms:W3CDTF">2024-12-03T12:30:00Z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0x010100EB5C6395B44F3F42A0C35DE124D3EC19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632d67e5,39a8b14,72bb1dfc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- בלמ"ס -</vt:lpwstr>
  </property>
  <property fmtid="{D5CDD505-2E9C-101B-9397-08002B2CF9AE}" pid="7" name="MSIP_Label_701b9bfc-c426-492e-a46c-1a922d5fe54b_Enabled">
    <vt:lpwstr>true</vt:lpwstr>
  </property>
  <property fmtid="{D5CDD505-2E9C-101B-9397-08002B2CF9AE}" pid="8" name="MSIP_Label_701b9bfc-c426-492e-a46c-1a922d5fe54b_SetDate">
    <vt:lpwstr>2024-12-03T12:29:54Z</vt:lpwstr>
  </property>
  <property fmtid="{D5CDD505-2E9C-101B-9397-08002B2CF9AE}" pid="9" name="MSIP_Label_701b9bfc-c426-492e-a46c-1a922d5fe54b_Method">
    <vt:lpwstr>Standard</vt:lpwstr>
  </property>
  <property fmtid="{D5CDD505-2E9C-101B-9397-08002B2CF9AE}" pid="10" name="MSIP_Label_701b9bfc-c426-492e-a46c-1a922d5fe54b_Name">
    <vt:lpwstr>בלמ"ס</vt:lpwstr>
  </property>
  <property fmtid="{D5CDD505-2E9C-101B-9397-08002B2CF9AE}" pid="11" name="MSIP_Label_701b9bfc-c426-492e-a46c-1a922d5fe54b_SiteId">
    <vt:lpwstr>78820852-55fa-450b-908d-45c0d911e76b</vt:lpwstr>
  </property>
  <property fmtid="{D5CDD505-2E9C-101B-9397-08002B2CF9AE}" pid="12" name="MSIP_Label_701b9bfc-c426-492e-a46c-1a922d5fe54b_ActionId">
    <vt:lpwstr>bf863760-349e-4dbd-9938-eff40fdea7f3</vt:lpwstr>
  </property>
  <property fmtid="{D5CDD505-2E9C-101B-9397-08002B2CF9AE}" pid="13" name="MSIP_Label_701b9bfc-c426-492e-a46c-1a922d5fe54b_ContentBits">
    <vt:lpwstr>1</vt:lpwstr>
  </property>
</Properties>
</file>